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Toc150924805"/>
    <w:bookmarkStart w:id="1" w:name="_Toc188864962"/>
    <w:bookmarkStart w:id="2" w:name="_Toc188928784"/>
    <w:bookmarkStart w:id="3" w:name="_Toc189998179"/>
    <w:p w14:paraId="289A5548" w14:textId="77777777" w:rsidR="00BF5065" w:rsidRDefault="00E830AD" w:rsidP="00E830AD">
      <w:pPr>
        <w:jc w:val="center"/>
      </w:pPr>
      <w:r w:rsidRPr="00BB58C2">
        <w:rPr>
          <w:rFonts w:ascii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3507B4" wp14:editId="4E755277">
                <wp:simplePos x="0" y="0"/>
                <wp:positionH relativeFrom="margin">
                  <wp:align>left</wp:align>
                </wp:positionH>
                <wp:positionV relativeFrom="paragraph">
                  <wp:posOffset>337185</wp:posOffset>
                </wp:positionV>
                <wp:extent cx="5934710" cy="826135"/>
                <wp:effectExtent l="0" t="0" r="0" b="0"/>
                <wp:wrapTight wrapText="bothSides">
                  <wp:wrapPolygon edited="0">
                    <wp:start x="139" y="1494"/>
                    <wp:lineTo x="139" y="19923"/>
                    <wp:lineTo x="21355" y="19923"/>
                    <wp:lineTo x="21355" y="1494"/>
                    <wp:lineTo x="139" y="1494"/>
                  </wp:wrapPolygon>
                </wp:wrapTight>
                <wp:docPr id="11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4710" cy="826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a14="http://schemas.microsoft.com/office/drawing/2010/main" xmlns:w="http://schemas.openxmlformats.org/wordprocessingml/2006/main" xmlns:w10="urn:schemas-microsoft-com:office:word" xmlns:v="urn:schemas-microsoft-com:vml" xmlns:o="urn:schemas-microsoft-com:office:office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a14="http://schemas.microsoft.com/office/drawing/2010/main" xmlns:w="http://schemas.openxmlformats.org/wordprocessingml/2006/main" xmlns:w10="urn:schemas-microsoft-com:office:word" xmlns:v="urn:schemas-microsoft-com:vml" xmlns:o="urn:schemas-microsoft-com:office:office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37BB99" w14:textId="69AA8899" w:rsidR="00F65259" w:rsidRDefault="00547C6F" w:rsidP="00C85655">
                            <w:pPr>
                              <w:ind w:right="-296"/>
                              <w:jc w:val="center"/>
                              <w:rPr>
                                <w:rFonts w:cs="Tahoma"/>
                                <w:b/>
                                <w:color w:val="808080"/>
                                <w:sz w:val="40"/>
                                <w:szCs w:val="40"/>
                              </w:rPr>
                            </w:pPr>
                            <w:sdt>
                              <w:sdtPr>
                                <w:rPr>
                                  <w:rFonts w:cs="Tahoma"/>
                                  <w:b/>
                                  <w:color w:val="808080"/>
                                  <w:sz w:val="40"/>
                                  <w:szCs w:val="40"/>
                                </w:rPr>
                                <w:alias w:val="Titolo"/>
                                <w:tag w:val=""/>
                                <w:id w:val="531536765"/>
                                <w:placeholder>
                                  <w:docPart w:val="FC3055588C864B3585F0EEC52CF2419A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9D015A">
                                  <w:rPr>
                                    <w:rFonts w:cs="Tahoma"/>
                                    <w:b/>
                                    <w:color w:val="808080"/>
                                    <w:sz w:val="40"/>
                                    <w:szCs w:val="40"/>
                                  </w:rPr>
                                  <w:t>Titolo documento</w:t>
                                </w:r>
                              </w:sdtContent>
                            </w:sdt>
                          </w:p>
                          <w:p w14:paraId="411FC689" w14:textId="77777777" w:rsidR="00F65259" w:rsidRPr="00525F09" w:rsidRDefault="00F65259" w:rsidP="00C85655">
                            <w:pPr>
                              <w:ind w:right="-296"/>
                              <w:jc w:val="center"/>
                              <w:rPr>
                                <w:rFonts w:ascii="Calibri" w:hAnsi="Calibri"/>
                                <w:b/>
                                <w:color w:val="17365D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53507B4" id="_x0000_t202" coordsize="21600,21600" o:spt="202" path="m,l,21600r21600,l21600,xe">
                <v:stroke joinstyle="miter"/>
                <v:path gradientshapeok="t" o:connecttype="rect"/>
              </v:shapetype>
              <v:shape id="Text Box 28" o:spid="_x0000_s1026" type="#_x0000_t202" style="position:absolute;left:0;text-align:left;margin-left:0;margin-top:26.55pt;width:467.3pt;height:65.0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" filled="f" stroked="f">
                <v:textbox inset=",7.2pt,,7.2pt">
                  <w:txbxContent>
                    <w:p w14:paraId="5737BB99" w14:textId="69AA8899" w:rsidR="00F65259" w:rsidRDefault="00F279A3" w:rsidP="00C85655">
                      <w:pPr>
                        <w:ind w:right="-296"/>
                        <w:jc w:val="center"/>
                        <w:rPr>
                          <w:rFonts w:cs="Tahoma"/>
                          <w:b/>
                          <w:color w:val="808080"/>
                          <w:sz w:val="40"/>
                          <w:szCs w:val="40"/>
                        </w:rPr>
                      </w:pPr>
                      <w:sdt>
                        <w:sdtPr>
                          <w:rPr>
                            <w:rFonts w:cs="Tahoma"/>
                            <w:b/>
                            <w:color w:val="808080"/>
                            <w:sz w:val="40"/>
                            <w:szCs w:val="40"/>
                          </w:rPr>
                          <w:alias w:val="Titolo"/>
                          <w:tag w:val=""/>
                          <w:id w:val="531536765"/>
                          <w:placeholder>
                            <w:docPart w:val="FC3055588C864B3585F0EEC52CF2419A"/>
                          </w:placeholder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r w:rsidR="009D015A">
                            <w:rPr>
                              <w:rFonts w:cs="Tahoma"/>
                              <w:b/>
                              <w:color w:val="808080"/>
                              <w:sz w:val="40"/>
                              <w:szCs w:val="40"/>
                            </w:rPr>
                            <w:t>Titolo documento</w:t>
                          </w:r>
                        </w:sdtContent>
                      </w:sdt>
                    </w:p>
                    <w:p w14:paraId="411FC689" w14:textId="77777777" w:rsidR="00F65259" w:rsidRPr="00525F09" w:rsidRDefault="00F65259" w:rsidP="00C85655">
                      <w:pPr>
                        <w:ind w:right="-296"/>
                        <w:jc w:val="center"/>
                        <w:rPr>
                          <w:rFonts w:ascii="Calibri" w:hAnsi="Calibri"/>
                          <w:b/>
                          <w:color w:val="17365D"/>
                          <w:sz w:val="40"/>
                          <w:szCs w:val="40"/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rFonts w:ascii="Calibri" w:hAnsi="Calibri"/>
          <w:noProof/>
          <w:sz w:val="22"/>
          <w:szCs w:val="22"/>
        </w:rPr>
        <w:drawing>
          <wp:inline distT="0" distB="0" distL="0" distR="0" wp14:anchorId="05E9836A" wp14:editId="6A63275D">
            <wp:extent cx="4752975" cy="1981200"/>
            <wp:effectExtent l="0" t="0" r="0" b="0"/>
            <wp:docPr id="3" name="Immagine 1" descr="F2A_cmyk-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2A_cmyk-0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544" t="39359" r="21521" b="447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C66B98" w14:textId="77777777" w:rsidR="00BF5065" w:rsidRDefault="00BF5065" w:rsidP="00AE6396"/>
    <w:p w14:paraId="2E1A8827" w14:textId="77777777" w:rsidR="00024487" w:rsidRDefault="00024487" w:rsidP="0093218B">
      <w:pPr>
        <w:pStyle w:val="TITOLO10"/>
        <w:numPr>
          <w:ilvl w:val="0"/>
          <w:numId w:val="0"/>
        </w:numPr>
      </w:pPr>
    </w:p>
    <w:p w14:paraId="4AE60327" w14:textId="77777777" w:rsidR="00E830AD" w:rsidRDefault="00E830AD" w:rsidP="0093218B">
      <w:pPr>
        <w:pStyle w:val="TITOLO10"/>
        <w:numPr>
          <w:ilvl w:val="0"/>
          <w:numId w:val="0"/>
        </w:numPr>
      </w:pPr>
    </w:p>
    <w:p w14:paraId="7513D7D7" w14:textId="585B1C39" w:rsidR="00E830AD" w:rsidRDefault="00E830AD" w:rsidP="0093218B">
      <w:pPr>
        <w:pStyle w:val="TITOLO10"/>
        <w:numPr>
          <w:ilvl w:val="0"/>
          <w:numId w:val="0"/>
        </w:numPr>
      </w:pPr>
    </w:p>
    <w:p w14:paraId="3A56A454" w14:textId="28EAFA64" w:rsidR="00B91572" w:rsidRDefault="00B91572" w:rsidP="0093218B">
      <w:pPr>
        <w:pStyle w:val="TITOLO10"/>
        <w:numPr>
          <w:ilvl w:val="0"/>
          <w:numId w:val="0"/>
        </w:numPr>
      </w:pPr>
    </w:p>
    <w:p w14:paraId="599499EE" w14:textId="77777777" w:rsidR="00B91572" w:rsidRDefault="00B91572" w:rsidP="0093218B">
      <w:pPr>
        <w:pStyle w:val="TITOLO10"/>
        <w:numPr>
          <w:ilvl w:val="0"/>
          <w:numId w:val="0"/>
        </w:numPr>
      </w:pPr>
    </w:p>
    <w:p w14:paraId="154C49CB" w14:textId="77777777" w:rsidR="00E830AD" w:rsidRDefault="00E830AD" w:rsidP="0093218B">
      <w:pPr>
        <w:pStyle w:val="TITOLO10"/>
        <w:numPr>
          <w:ilvl w:val="0"/>
          <w:numId w:val="0"/>
        </w:numPr>
      </w:pPr>
    </w:p>
    <w:tbl>
      <w:tblPr>
        <w:tblStyle w:val="Tabellagriglia3-colore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7219"/>
      </w:tblGrid>
      <w:tr w:rsidR="00E830AD" w14:paraId="1D01CA65" w14:textId="77777777" w:rsidTr="004138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68" w:type="dxa"/>
            <w:tcBorders>
              <w:top w:val="none" w:sz="0" w:space="0" w:color="auto"/>
              <w:left w:val="none" w:sz="0" w:space="0" w:color="auto"/>
              <w:bottom w:val="single" w:sz="4" w:space="0" w:color="3EB5C6"/>
              <w:right w:val="none" w:sz="0" w:space="0" w:color="auto"/>
            </w:tcBorders>
            <w:vAlign w:val="center"/>
          </w:tcPr>
          <w:p w14:paraId="2AB7BFCC" w14:textId="77777777" w:rsidR="00E830AD" w:rsidRPr="003F0A9A" w:rsidRDefault="00E830AD" w:rsidP="00413843">
            <w:pPr>
              <w:tabs>
                <w:tab w:val="left" w:pos="4427"/>
              </w:tabs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Luogo</w:t>
            </w:r>
          </w:p>
        </w:tc>
        <w:tc>
          <w:tcPr>
            <w:tcW w:w="7219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6645C0C9" w14:textId="77777777" w:rsidR="00E830AD" w:rsidRPr="003F0A9A" w:rsidRDefault="00E830AD" w:rsidP="00413843">
            <w:pPr>
              <w:tabs>
                <w:tab w:val="left" w:pos="4427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Cs w:val="22"/>
              </w:rPr>
              <w:t>Perugia</w:t>
            </w:r>
          </w:p>
        </w:tc>
      </w:tr>
      <w:tr w:rsidR="00E830AD" w14:paraId="70B70757" w14:textId="77777777" w:rsidTr="004138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single" w:sz="4" w:space="0" w:color="3EB5C6"/>
              <w:left w:val="none" w:sz="0" w:space="0" w:color="auto"/>
              <w:bottom w:val="single" w:sz="4" w:space="0" w:color="3EB5C6"/>
            </w:tcBorders>
            <w:vAlign w:val="center"/>
          </w:tcPr>
          <w:p w14:paraId="68BE4354" w14:textId="77777777" w:rsidR="00E830AD" w:rsidRPr="003F0A9A" w:rsidRDefault="00E830AD" w:rsidP="00413843">
            <w:pPr>
              <w:tabs>
                <w:tab w:val="left" w:pos="4427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</w:t>
            </w:r>
          </w:p>
        </w:tc>
        <w:tc>
          <w:tcPr>
            <w:tcW w:w="7219" w:type="dxa"/>
            <w:shd w:val="clear" w:color="auto" w:fill="DBE5F1" w:themeFill="accent1" w:themeFillTint="33"/>
            <w:vAlign w:val="center"/>
          </w:tcPr>
          <w:p w14:paraId="6629E805" w14:textId="3D5CF645" w:rsidR="00E830AD" w:rsidRPr="003F0A9A" w:rsidRDefault="00E830AD" w:rsidP="00413843">
            <w:pPr>
              <w:tabs>
                <w:tab w:val="left" w:pos="442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E830AD" w14:paraId="427759BE" w14:textId="77777777" w:rsidTr="0041384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single" w:sz="4" w:space="0" w:color="3EB5C6"/>
              <w:left w:val="none" w:sz="0" w:space="0" w:color="auto"/>
              <w:bottom w:val="none" w:sz="0" w:space="0" w:color="auto"/>
            </w:tcBorders>
            <w:vAlign w:val="center"/>
          </w:tcPr>
          <w:p w14:paraId="38A19AA7" w14:textId="77777777" w:rsidR="00E830AD" w:rsidRDefault="00E830AD" w:rsidP="00413843">
            <w:pPr>
              <w:tabs>
                <w:tab w:val="left" w:pos="4427"/>
              </w:tabs>
              <w:rPr>
                <w:rFonts w:ascii="Calibri" w:hAnsi="Calibri"/>
                <w:sz w:val="22"/>
                <w:szCs w:val="22"/>
              </w:rPr>
            </w:pPr>
            <w:r w:rsidRPr="007264A1">
              <w:rPr>
                <w:sz w:val="22"/>
                <w:szCs w:val="22"/>
              </w:rPr>
              <w:t>Nome</w:t>
            </w:r>
            <w:r>
              <w:rPr>
                <w:sz w:val="22"/>
                <w:szCs w:val="22"/>
              </w:rPr>
              <w:t xml:space="preserve"> file</w:t>
            </w:r>
          </w:p>
        </w:tc>
        <w:tc>
          <w:tcPr>
            <w:tcW w:w="7219" w:type="dxa"/>
            <w:shd w:val="clear" w:color="auto" w:fill="DBE5F1" w:themeFill="accent1" w:themeFillTint="33"/>
            <w:vAlign w:val="center"/>
          </w:tcPr>
          <w:p w14:paraId="2AB6D0DC" w14:textId="19DD3326" w:rsidR="00E830AD" w:rsidRPr="0014402E" w:rsidRDefault="00EF46B3" w:rsidP="00413843">
            <w:pPr>
              <w:tabs>
                <w:tab w:val="left" w:pos="442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fldChar w:fldCharType="begin"/>
            </w:r>
            <w:r>
              <w:rPr>
                <w:szCs w:val="22"/>
              </w:rPr>
              <w:instrText xml:space="preserve"> FILENAME   \* MERGEFORMAT </w:instrText>
            </w:r>
            <w:r>
              <w:rPr>
                <w:szCs w:val="22"/>
              </w:rPr>
              <w:fldChar w:fldCharType="separate"/>
            </w:r>
            <w:r>
              <w:rPr>
                <w:noProof/>
                <w:szCs w:val="22"/>
              </w:rPr>
              <w:t>Template documenti analisi.docx</w:t>
            </w:r>
            <w:r>
              <w:rPr>
                <w:szCs w:val="22"/>
              </w:rPr>
              <w:fldChar w:fldCharType="end"/>
            </w:r>
          </w:p>
        </w:tc>
      </w:tr>
    </w:tbl>
    <w:p w14:paraId="50CC03AD" w14:textId="77777777" w:rsidR="00024487" w:rsidRDefault="00024487">
      <w:pPr>
        <w:spacing w:after="0"/>
        <w:jc w:val="left"/>
        <w:rPr>
          <w:rFonts w:ascii="Calibri" w:hAnsi="Calibri"/>
          <w:b/>
          <w:bCs/>
          <w:color w:val="C00000"/>
          <w:sz w:val="36"/>
          <w:szCs w:val="20"/>
        </w:rPr>
      </w:pPr>
      <w:r>
        <w:br w:type="page"/>
      </w:r>
    </w:p>
    <w:p w14:paraId="38F90F34" w14:textId="2E0AFCD6" w:rsidR="006A168D" w:rsidRDefault="006A168D" w:rsidP="0093218B">
      <w:pPr>
        <w:pStyle w:val="TITOLO10"/>
        <w:numPr>
          <w:ilvl w:val="0"/>
          <w:numId w:val="0"/>
        </w:numPr>
      </w:pPr>
      <w:bookmarkStart w:id="4" w:name="_Toc407637495"/>
      <w:bookmarkStart w:id="5" w:name="_Toc407637525"/>
      <w:bookmarkStart w:id="6" w:name="_Toc410298549"/>
      <w:bookmarkStart w:id="7" w:name="_Toc410313756"/>
      <w:bookmarkStart w:id="8" w:name="_Toc410380677"/>
      <w:bookmarkStart w:id="9" w:name="_Toc410380715"/>
      <w:bookmarkStart w:id="10" w:name="_Toc407637496"/>
      <w:bookmarkStart w:id="11" w:name="_Toc407637526"/>
      <w:bookmarkStart w:id="12" w:name="_Toc410298550"/>
      <w:bookmarkStart w:id="13" w:name="_Toc410313757"/>
      <w:bookmarkStart w:id="14" w:name="_Toc410380678"/>
      <w:bookmarkStart w:id="15" w:name="_Toc410380716"/>
      <w:bookmarkStart w:id="16" w:name="_Toc404785362"/>
      <w:bookmarkStart w:id="17" w:name="_Toc3543401"/>
      <w:bookmarkStart w:id="18" w:name="_Toc188854046"/>
      <w:bookmarkStart w:id="19" w:name="_Toc188865228"/>
      <w:bookmarkStart w:id="20" w:name="_Toc188928785"/>
      <w:bookmarkStart w:id="21" w:name="_Toc410298552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r>
        <w:lastRenderedPageBreak/>
        <w:t>NOMENCLATURA</w:t>
      </w:r>
    </w:p>
    <w:p w14:paraId="1DA8A8A0" w14:textId="0A9AC467" w:rsidR="009D0BC3" w:rsidRDefault="009D0BC3" w:rsidP="009D0BC3">
      <w:r>
        <w:t>I file devono essere nominati con la seguente nomenclatura.</w:t>
      </w:r>
    </w:p>
    <w:p w14:paraId="76927900" w14:textId="5C8CB92C" w:rsidR="006A168D" w:rsidRDefault="009D0BC3" w:rsidP="009D0BC3">
      <w:pPr>
        <w:pStyle w:val="Paragrafoelenco"/>
        <w:numPr>
          <w:ilvl w:val="0"/>
          <w:numId w:val="40"/>
        </w:numPr>
      </w:pPr>
      <w:r>
        <w:t xml:space="preserve">Le prime </w:t>
      </w:r>
      <w:r w:rsidR="006A168D">
        <w:t>3 lettere identificano la tipologia del documento</w:t>
      </w:r>
    </w:p>
    <w:p w14:paraId="34C318E4" w14:textId="7267D549" w:rsidR="006A168D" w:rsidRDefault="006A168D" w:rsidP="009D0BC3">
      <w:pPr>
        <w:pStyle w:val="Paragrafoelenco"/>
        <w:numPr>
          <w:ilvl w:val="1"/>
          <w:numId w:val="40"/>
        </w:numPr>
      </w:pPr>
      <w:r>
        <w:t xml:space="preserve">SPT: </w:t>
      </w:r>
      <w:r w:rsidR="0032416A">
        <w:t>s</w:t>
      </w:r>
      <w:r>
        <w:t>pecifica tecnica</w:t>
      </w:r>
    </w:p>
    <w:p w14:paraId="2BE6748C" w14:textId="471FCCFF" w:rsidR="006A168D" w:rsidRDefault="006A168D" w:rsidP="009D0BC3">
      <w:pPr>
        <w:pStyle w:val="Paragrafoelenco"/>
        <w:numPr>
          <w:ilvl w:val="1"/>
          <w:numId w:val="40"/>
        </w:numPr>
      </w:pPr>
      <w:r>
        <w:t>SPF: specifica funzionale</w:t>
      </w:r>
    </w:p>
    <w:p w14:paraId="7531846A" w14:textId="780A7C61" w:rsidR="006A168D" w:rsidRDefault="006A168D" w:rsidP="009D0BC3">
      <w:pPr>
        <w:pStyle w:val="Paragrafoelenco"/>
        <w:numPr>
          <w:ilvl w:val="1"/>
          <w:numId w:val="40"/>
        </w:numPr>
      </w:pPr>
      <w:r>
        <w:t>AFU: analisi funzionale</w:t>
      </w:r>
    </w:p>
    <w:p w14:paraId="0F62A85A" w14:textId="7E0EF0CF" w:rsidR="006A168D" w:rsidRDefault="006A168D" w:rsidP="009D0BC3">
      <w:pPr>
        <w:pStyle w:val="Paragrafoelenco"/>
        <w:numPr>
          <w:ilvl w:val="1"/>
          <w:numId w:val="40"/>
        </w:numPr>
      </w:pPr>
      <w:r>
        <w:t>GUI: Guida</w:t>
      </w:r>
    </w:p>
    <w:p w14:paraId="4C10961F" w14:textId="3EACF58B" w:rsidR="006A168D" w:rsidRDefault="006A168D" w:rsidP="009D0BC3">
      <w:pPr>
        <w:pStyle w:val="Paragrafoelenco"/>
        <w:numPr>
          <w:ilvl w:val="1"/>
          <w:numId w:val="40"/>
        </w:numPr>
      </w:pPr>
      <w:r>
        <w:t>TST: Test</w:t>
      </w:r>
    </w:p>
    <w:p w14:paraId="79F93A45" w14:textId="612E785F" w:rsidR="006A168D" w:rsidRDefault="006A168D" w:rsidP="009D0BC3">
      <w:pPr>
        <w:pStyle w:val="Paragrafoelenco"/>
        <w:numPr>
          <w:ilvl w:val="0"/>
          <w:numId w:val="40"/>
        </w:numPr>
      </w:pPr>
      <w:r>
        <w:t>2 cifre</w:t>
      </w:r>
      <w:r w:rsidR="009D0BC3">
        <w:t xml:space="preserve"> identificano la versione, si incrementa questo valore solo il documento è inviato al cliente</w:t>
      </w:r>
    </w:p>
    <w:p w14:paraId="5C923786" w14:textId="399AD54F" w:rsidR="006A168D" w:rsidRDefault="006A168D" w:rsidP="009D0BC3">
      <w:pPr>
        <w:pStyle w:val="Paragrafoelenco"/>
        <w:numPr>
          <w:ilvl w:val="0"/>
          <w:numId w:val="40"/>
        </w:numPr>
      </w:pPr>
      <w:r>
        <w:t>3 cifre</w:t>
      </w:r>
      <w:r w:rsidR="009D0BC3">
        <w:t xml:space="preserve"> identificano la revisione</w:t>
      </w:r>
    </w:p>
    <w:p w14:paraId="03F6149D" w14:textId="481FA50E" w:rsidR="0032416A" w:rsidRDefault="0032416A" w:rsidP="0032416A"/>
    <w:p w14:paraId="010BE594" w14:textId="46AA4430" w:rsidR="0032416A" w:rsidRDefault="0032416A" w:rsidP="0032416A">
      <w:r>
        <w:t>Esempio: “</w:t>
      </w:r>
      <w:r w:rsidRPr="007548F5">
        <w:rPr>
          <w:i/>
        </w:rPr>
        <w:t>SPF 01 001 Analisi funzionale nuovo sviluppo Turni.docx</w:t>
      </w:r>
      <w:r>
        <w:t>”</w:t>
      </w:r>
    </w:p>
    <w:p w14:paraId="18875127" w14:textId="77777777" w:rsidR="006A168D" w:rsidRDefault="006A168D" w:rsidP="006A168D"/>
    <w:p w14:paraId="3DB5F6DD" w14:textId="0032D3EE" w:rsidR="00A03C97" w:rsidRPr="00445C12" w:rsidRDefault="00A03C97" w:rsidP="0093218B">
      <w:pPr>
        <w:pStyle w:val="TITOLO10"/>
        <w:numPr>
          <w:ilvl w:val="0"/>
          <w:numId w:val="0"/>
        </w:numPr>
      </w:pPr>
      <w:r w:rsidRPr="00445C12">
        <w:t>INDICE</w:t>
      </w:r>
      <w:bookmarkEnd w:id="16"/>
      <w:bookmarkEnd w:id="17"/>
    </w:p>
    <w:bookmarkStart w:id="22" w:name="_Hlk1544419" w:displacedByCustomXml="next"/>
    <w:sdt>
      <w:sdtPr>
        <w:rPr>
          <w:rFonts w:ascii="Calibri" w:hAnsi="Calibri"/>
        </w:rPr>
        <w:id w:val="-1347474602"/>
        <w:docPartObj>
          <w:docPartGallery w:val="Table of Contents"/>
          <w:docPartUnique/>
        </w:docPartObj>
      </w:sdtPr>
      <w:sdtEndPr>
        <w:rPr>
          <w:rFonts w:ascii="Verdana" w:hAnsi="Verdana"/>
          <w:b/>
          <w:bCs/>
        </w:rPr>
      </w:sdtEndPr>
      <w:sdtContent>
        <w:p w14:paraId="1BB154E2" w14:textId="504FE61B" w:rsidR="006A168D" w:rsidRDefault="00A03C97">
          <w:pPr>
            <w:pStyle w:val="Sommario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A03C97">
            <w:rPr>
              <w:rFonts w:ascii="Calibri" w:hAnsi="Calibri"/>
            </w:rPr>
            <w:fldChar w:fldCharType="begin"/>
          </w:r>
          <w:r w:rsidRPr="00A03C97">
            <w:rPr>
              <w:rFonts w:ascii="Calibri" w:hAnsi="Calibri"/>
            </w:rPr>
            <w:instrText xml:space="preserve"> TOC \o "1-3" \h \z \u </w:instrText>
          </w:r>
          <w:r w:rsidRPr="00A03C97">
            <w:rPr>
              <w:rFonts w:ascii="Calibri" w:hAnsi="Calibri"/>
            </w:rPr>
            <w:fldChar w:fldCharType="separate"/>
          </w:r>
          <w:hyperlink w:anchor="_Toc3543401" w:history="1">
            <w:r w:rsidR="006A168D" w:rsidRPr="006101C9">
              <w:rPr>
                <w:rStyle w:val="Collegamentoipertestuale"/>
                <w:noProof/>
              </w:rPr>
              <w:t>1</w:t>
            </w:r>
            <w:r w:rsidR="006A168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A168D" w:rsidRPr="006101C9">
              <w:rPr>
                <w:rStyle w:val="Collegamentoipertestuale"/>
                <w:noProof/>
              </w:rPr>
              <w:t>INDICE</w:t>
            </w:r>
            <w:r w:rsidR="006A168D">
              <w:rPr>
                <w:noProof/>
                <w:webHidden/>
              </w:rPr>
              <w:tab/>
            </w:r>
            <w:r w:rsidR="006A168D">
              <w:rPr>
                <w:noProof/>
                <w:webHidden/>
              </w:rPr>
              <w:fldChar w:fldCharType="begin"/>
            </w:r>
            <w:r w:rsidR="006A168D">
              <w:rPr>
                <w:noProof/>
                <w:webHidden/>
              </w:rPr>
              <w:instrText xml:space="preserve"> PAGEREF _Toc3543401 \h </w:instrText>
            </w:r>
            <w:r w:rsidR="006A168D">
              <w:rPr>
                <w:noProof/>
                <w:webHidden/>
              </w:rPr>
            </w:r>
            <w:r w:rsidR="006A168D">
              <w:rPr>
                <w:noProof/>
                <w:webHidden/>
              </w:rPr>
              <w:fldChar w:fldCharType="separate"/>
            </w:r>
            <w:r w:rsidR="006A168D">
              <w:rPr>
                <w:noProof/>
                <w:webHidden/>
              </w:rPr>
              <w:t>2</w:t>
            </w:r>
            <w:r w:rsidR="006A168D">
              <w:rPr>
                <w:noProof/>
                <w:webHidden/>
              </w:rPr>
              <w:fldChar w:fldCharType="end"/>
            </w:r>
          </w:hyperlink>
        </w:p>
        <w:p w14:paraId="7D12181F" w14:textId="213759D2" w:rsidR="006A168D" w:rsidRDefault="00547C6F">
          <w:pPr>
            <w:pStyle w:val="Sommario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43402" w:history="1">
            <w:r w:rsidR="006A168D" w:rsidRPr="006101C9">
              <w:rPr>
                <w:rStyle w:val="Collegamentoipertestuale"/>
                <w:noProof/>
              </w:rPr>
              <w:t>2</w:t>
            </w:r>
            <w:r w:rsidR="006A168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A168D" w:rsidRPr="006101C9">
              <w:rPr>
                <w:rStyle w:val="Collegamentoipertestuale"/>
                <w:noProof/>
              </w:rPr>
              <w:t>INFORMAZIONI GENERALI</w:t>
            </w:r>
            <w:r w:rsidR="006A168D">
              <w:rPr>
                <w:noProof/>
                <w:webHidden/>
              </w:rPr>
              <w:tab/>
            </w:r>
            <w:r w:rsidR="006A168D">
              <w:rPr>
                <w:noProof/>
                <w:webHidden/>
              </w:rPr>
              <w:fldChar w:fldCharType="begin"/>
            </w:r>
            <w:r w:rsidR="006A168D">
              <w:rPr>
                <w:noProof/>
                <w:webHidden/>
              </w:rPr>
              <w:instrText xml:space="preserve"> PAGEREF _Toc3543402 \h </w:instrText>
            </w:r>
            <w:r w:rsidR="006A168D">
              <w:rPr>
                <w:noProof/>
                <w:webHidden/>
              </w:rPr>
            </w:r>
            <w:r w:rsidR="006A168D">
              <w:rPr>
                <w:noProof/>
                <w:webHidden/>
              </w:rPr>
              <w:fldChar w:fldCharType="separate"/>
            </w:r>
            <w:r w:rsidR="006A168D">
              <w:rPr>
                <w:noProof/>
                <w:webHidden/>
              </w:rPr>
              <w:t>3</w:t>
            </w:r>
            <w:r w:rsidR="006A168D">
              <w:rPr>
                <w:noProof/>
                <w:webHidden/>
              </w:rPr>
              <w:fldChar w:fldCharType="end"/>
            </w:r>
          </w:hyperlink>
        </w:p>
        <w:p w14:paraId="3A345C0B" w14:textId="37AA1E18" w:rsidR="006A168D" w:rsidRDefault="00547C6F">
          <w:pPr>
            <w:pStyle w:val="Sommario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43403" w:history="1">
            <w:r w:rsidR="006A168D" w:rsidRPr="006101C9">
              <w:rPr>
                <w:rStyle w:val="Collegamentoipertestuale"/>
                <w:noProof/>
              </w:rPr>
              <w:t>3</w:t>
            </w:r>
            <w:r w:rsidR="006A168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A168D" w:rsidRPr="006101C9">
              <w:rPr>
                <w:rStyle w:val="Collegamentoipertestuale"/>
                <w:noProof/>
              </w:rPr>
              <w:t>INTRODUZIONE</w:t>
            </w:r>
            <w:r w:rsidR="006A168D">
              <w:rPr>
                <w:noProof/>
                <w:webHidden/>
              </w:rPr>
              <w:tab/>
            </w:r>
            <w:r w:rsidR="006A168D">
              <w:rPr>
                <w:noProof/>
                <w:webHidden/>
              </w:rPr>
              <w:fldChar w:fldCharType="begin"/>
            </w:r>
            <w:r w:rsidR="006A168D">
              <w:rPr>
                <w:noProof/>
                <w:webHidden/>
              </w:rPr>
              <w:instrText xml:space="preserve"> PAGEREF _Toc3543403 \h </w:instrText>
            </w:r>
            <w:r w:rsidR="006A168D">
              <w:rPr>
                <w:noProof/>
                <w:webHidden/>
              </w:rPr>
            </w:r>
            <w:r w:rsidR="006A168D">
              <w:rPr>
                <w:noProof/>
                <w:webHidden/>
              </w:rPr>
              <w:fldChar w:fldCharType="separate"/>
            </w:r>
            <w:r w:rsidR="006A168D">
              <w:rPr>
                <w:noProof/>
                <w:webHidden/>
              </w:rPr>
              <w:t>3</w:t>
            </w:r>
            <w:r w:rsidR="006A168D">
              <w:rPr>
                <w:noProof/>
                <w:webHidden/>
              </w:rPr>
              <w:fldChar w:fldCharType="end"/>
            </w:r>
          </w:hyperlink>
        </w:p>
        <w:p w14:paraId="05BBD25D" w14:textId="53728DE3" w:rsidR="006A168D" w:rsidRDefault="00547C6F">
          <w:pPr>
            <w:pStyle w:val="Sommario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43404" w:history="1">
            <w:r w:rsidR="006A168D" w:rsidRPr="006101C9">
              <w:rPr>
                <w:rStyle w:val="Collegamentoipertestuale"/>
                <w:noProof/>
              </w:rPr>
              <w:t>4</w:t>
            </w:r>
            <w:r w:rsidR="006A168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A168D" w:rsidRPr="006101C9">
              <w:rPr>
                <w:rStyle w:val="Collegamentoipertestuale"/>
                <w:noProof/>
              </w:rPr>
              <w:t>Titolo 1</w:t>
            </w:r>
            <w:r w:rsidR="006A168D">
              <w:rPr>
                <w:noProof/>
                <w:webHidden/>
              </w:rPr>
              <w:tab/>
            </w:r>
            <w:r w:rsidR="006A168D">
              <w:rPr>
                <w:noProof/>
                <w:webHidden/>
              </w:rPr>
              <w:fldChar w:fldCharType="begin"/>
            </w:r>
            <w:r w:rsidR="006A168D">
              <w:rPr>
                <w:noProof/>
                <w:webHidden/>
              </w:rPr>
              <w:instrText xml:space="preserve"> PAGEREF _Toc3543404 \h </w:instrText>
            </w:r>
            <w:r w:rsidR="006A168D">
              <w:rPr>
                <w:noProof/>
                <w:webHidden/>
              </w:rPr>
            </w:r>
            <w:r w:rsidR="006A168D">
              <w:rPr>
                <w:noProof/>
                <w:webHidden/>
              </w:rPr>
              <w:fldChar w:fldCharType="separate"/>
            </w:r>
            <w:r w:rsidR="006A168D">
              <w:rPr>
                <w:noProof/>
                <w:webHidden/>
              </w:rPr>
              <w:t>3</w:t>
            </w:r>
            <w:r w:rsidR="006A168D">
              <w:rPr>
                <w:noProof/>
                <w:webHidden/>
              </w:rPr>
              <w:fldChar w:fldCharType="end"/>
            </w:r>
          </w:hyperlink>
        </w:p>
        <w:p w14:paraId="1181EE63" w14:textId="0A4F254F" w:rsidR="006A168D" w:rsidRDefault="00547C6F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43405" w:history="1">
            <w:r w:rsidR="006A168D" w:rsidRPr="006101C9">
              <w:rPr>
                <w:rStyle w:val="Collegamentoipertestuale"/>
                <w:noProof/>
              </w:rPr>
              <w:t>4.1</w:t>
            </w:r>
            <w:r w:rsidR="006A168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A168D" w:rsidRPr="006101C9">
              <w:rPr>
                <w:rStyle w:val="Collegamentoipertestuale"/>
                <w:noProof/>
              </w:rPr>
              <w:t>Titolo 2</w:t>
            </w:r>
            <w:r w:rsidR="006A168D">
              <w:rPr>
                <w:noProof/>
                <w:webHidden/>
              </w:rPr>
              <w:tab/>
            </w:r>
            <w:r w:rsidR="006A168D">
              <w:rPr>
                <w:noProof/>
                <w:webHidden/>
              </w:rPr>
              <w:fldChar w:fldCharType="begin"/>
            </w:r>
            <w:r w:rsidR="006A168D">
              <w:rPr>
                <w:noProof/>
                <w:webHidden/>
              </w:rPr>
              <w:instrText xml:space="preserve"> PAGEREF _Toc3543405 \h </w:instrText>
            </w:r>
            <w:r w:rsidR="006A168D">
              <w:rPr>
                <w:noProof/>
                <w:webHidden/>
              </w:rPr>
            </w:r>
            <w:r w:rsidR="006A168D">
              <w:rPr>
                <w:noProof/>
                <w:webHidden/>
              </w:rPr>
              <w:fldChar w:fldCharType="separate"/>
            </w:r>
            <w:r w:rsidR="006A168D">
              <w:rPr>
                <w:noProof/>
                <w:webHidden/>
              </w:rPr>
              <w:t>3</w:t>
            </w:r>
            <w:r w:rsidR="006A168D">
              <w:rPr>
                <w:noProof/>
                <w:webHidden/>
              </w:rPr>
              <w:fldChar w:fldCharType="end"/>
            </w:r>
          </w:hyperlink>
        </w:p>
        <w:p w14:paraId="40A31312" w14:textId="2C09276F" w:rsidR="006A168D" w:rsidRDefault="00547C6F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43406" w:history="1">
            <w:r w:rsidR="006A168D" w:rsidRPr="006101C9">
              <w:rPr>
                <w:rStyle w:val="Collegamentoipertestuale"/>
                <w:noProof/>
              </w:rPr>
              <w:t>4.1.1</w:t>
            </w:r>
            <w:r w:rsidR="006A168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A168D" w:rsidRPr="006101C9">
              <w:rPr>
                <w:rStyle w:val="Collegamentoipertestuale"/>
                <w:noProof/>
              </w:rPr>
              <w:t>Titolo 3</w:t>
            </w:r>
            <w:r w:rsidR="006A168D">
              <w:rPr>
                <w:noProof/>
                <w:webHidden/>
              </w:rPr>
              <w:tab/>
            </w:r>
            <w:r w:rsidR="006A168D">
              <w:rPr>
                <w:noProof/>
                <w:webHidden/>
              </w:rPr>
              <w:fldChar w:fldCharType="begin"/>
            </w:r>
            <w:r w:rsidR="006A168D">
              <w:rPr>
                <w:noProof/>
                <w:webHidden/>
              </w:rPr>
              <w:instrText xml:space="preserve"> PAGEREF _Toc3543406 \h </w:instrText>
            </w:r>
            <w:r w:rsidR="006A168D">
              <w:rPr>
                <w:noProof/>
                <w:webHidden/>
              </w:rPr>
            </w:r>
            <w:r w:rsidR="006A168D">
              <w:rPr>
                <w:noProof/>
                <w:webHidden/>
              </w:rPr>
              <w:fldChar w:fldCharType="separate"/>
            </w:r>
            <w:r w:rsidR="006A168D">
              <w:rPr>
                <w:noProof/>
                <w:webHidden/>
              </w:rPr>
              <w:t>3</w:t>
            </w:r>
            <w:r w:rsidR="006A168D">
              <w:rPr>
                <w:noProof/>
                <w:webHidden/>
              </w:rPr>
              <w:fldChar w:fldCharType="end"/>
            </w:r>
          </w:hyperlink>
        </w:p>
        <w:p w14:paraId="6C25542A" w14:textId="092A1DFB" w:rsidR="00BE5549" w:rsidRDefault="00A03C97">
          <w:r w:rsidRPr="00A03C97">
            <w:rPr>
              <w:rFonts w:ascii="Calibri" w:hAnsi="Calibri"/>
              <w:b/>
              <w:bCs/>
            </w:rPr>
            <w:fldChar w:fldCharType="end"/>
          </w:r>
        </w:p>
      </w:sdtContent>
    </w:sdt>
    <w:bookmarkEnd w:id="22" w:displacedByCustomXml="prev"/>
    <w:bookmarkEnd w:id="21" w:displacedByCustomXml="prev"/>
    <w:bookmarkEnd w:id="20" w:displacedByCustomXml="prev"/>
    <w:bookmarkEnd w:id="19" w:displacedByCustomXml="prev"/>
    <w:bookmarkEnd w:id="18" w:displacedByCustomXml="prev"/>
    <w:p w14:paraId="6F1AC75E" w14:textId="0A322556" w:rsidR="00BE5549" w:rsidRPr="00AE6396" w:rsidRDefault="00BE5549" w:rsidP="004F67B0">
      <w:pPr>
        <w:pStyle w:val="Nessunaspaziatura"/>
        <w:jc w:val="left"/>
        <w:rPr>
          <w:rStyle w:val="Riferimentodelicato"/>
        </w:rPr>
      </w:pPr>
      <w:r>
        <w:br w:type="page"/>
      </w:r>
    </w:p>
    <w:p w14:paraId="715F4194" w14:textId="0449FAE5" w:rsidR="00F00354" w:rsidRPr="0089299F" w:rsidRDefault="00324510" w:rsidP="0093218B">
      <w:pPr>
        <w:pStyle w:val="TITOLO10"/>
      </w:pPr>
      <w:bookmarkStart w:id="23" w:name="_Toc3543402"/>
      <w:r>
        <w:lastRenderedPageBreak/>
        <w:t>INFORMAZIONI GENERALI</w:t>
      </w:r>
      <w:bookmarkEnd w:id="23"/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695"/>
        <w:gridCol w:w="1001"/>
        <w:gridCol w:w="2134"/>
        <w:gridCol w:w="3529"/>
        <w:gridCol w:w="2269"/>
      </w:tblGrid>
      <w:tr w:rsidR="006A168D" w14:paraId="7227EE9B" w14:textId="77777777" w:rsidTr="006A16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5" w:type="dxa"/>
            <w:shd w:val="clear" w:color="auto" w:fill="4189BD"/>
          </w:tcPr>
          <w:p w14:paraId="6E63C246" w14:textId="77777777" w:rsidR="006A168D" w:rsidRDefault="006A168D" w:rsidP="00413843">
            <w:pPr>
              <w:rPr>
                <w:lang w:eastAsia="en-US"/>
              </w:rPr>
            </w:pPr>
            <w:r>
              <w:rPr>
                <w:lang w:eastAsia="en-US"/>
              </w:rPr>
              <w:t>Ver.</w:t>
            </w:r>
          </w:p>
        </w:tc>
        <w:tc>
          <w:tcPr>
            <w:tcW w:w="1001" w:type="dxa"/>
            <w:shd w:val="clear" w:color="auto" w:fill="4189BD"/>
          </w:tcPr>
          <w:p w14:paraId="04790B6E" w14:textId="6673ACA5" w:rsidR="006A168D" w:rsidRDefault="006A168D" w:rsidP="004138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Rev.</w:t>
            </w:r>
          </w:p>
        </w:tc>
        <w:tc>
          <w:tcPr>
            <w:tcW w:w="2134" w:type="dxa"/>
            <w:shd w:val="clear" w:color="auto" w:fill="4189BD"/>
          </w:tcPr>
          <w:p w14:paraId="0420ECD9" w14:textId="4B227897" w:rsidR="006A168D" w:rsidRDefault="006A168D" w:rsidP="004138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Data</w:t>
            </w:r>
          </w:p>
        </w:tc>
        <w:tc>
          <w:tcPr>
            <w:tcW w:w="3529" w:type="dxa"/>
            <w:shd w:val="clear" w:color="auto" w:fill="4189BD"/>
          </w:tcPr>
          <w:p w14:paraId="7E2AE638" w14:textId="77777777" w:rsidR="006A168D" w:rsidRDefault="006A168D" w:rsidP="004138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Descrizione</w:t>
            </w:r>
          </w:p>
        </w:tc>
        <w:tc>
          <w:tcPr>
            <w:tcW w:w="2269" w:type="dxa"/>
            <w:shd w:val="clear" w:color="auto" w:fill="4189BD"/>
          </w:tcPr>
          <w:p w14:paraId="4ECEE4AF" w14:textId="77777777" w:rsidR="006A168D" w:rsidRDefault="006A168D" w:rsidP="004138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Autore</w:t>
            </w:r>
          </w:p>
        </w:tc>
      </w:tr>
      <w:tr w:rsidR="006A168D" w14:paraId="3CF5E6B5" w14:textId="77777777" w:rsidTr="006A16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5" w:type="dxa"/>
            <w:vAlign w:val="center"/>
          </w:tcPr>
          <w:p w14:paraId="00F992C5" w14:textId="77777777" w:rsidR="006A168D" w:rsidRDefault="006A168D" w:rsidP="00413843">
            <w:pPr>
              <w:rPr>
                <w:lang w:eastAsia="en-US"/>
              </w:rPr>
            </w:pPr>
            <w:r>
              <w:rPr>
                <w:lang w:eastAsia="en-US"/>
              </w:rPr>
              <w:t>01</w:t>
            </w:r>
          </w:p>
        </w:tc>
        <w:tc>
          <w:tcPr>
            <w:tcW w:w="1001" w:type="dxa"/>
          </w:tcPr>
          <w:p w14:paraId="5FD1853C" w14:textId="77777777" w:rsidR="006A168D" w:rsidRDefault="006A168D" w:rsidP="004138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</w:p>
        </w:tc>
        <w:tc>
          <w:tcPr>
            <w:tcW w:w="2134" w:type="dxa"/>
            <w:vAlign w:val="center"/>
          </w:tcPr>
          <w:p w14:paraId="018036C2" w14:textId="32B834E2" w:rsidR="006A168D" w:rsidRDefault="006A168D" w:rsidP="004138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</w:p>
        </w:tc>
        <w:tc>
          <w:tcPr>
            <w:tcW w:w="3529" w:type="dxa"/>
            <w:vAlign w:val="center"/>
          </w:tcPr>
          <w:p w14:paraId="2EC163E1" w14:textId="77777777" w:rsidR="006A168D" w:rsidRDefault="006A168D" w:rsidP="004138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Prima emissione</w:t>
            </w:r>
          </w:p>
        </w:tc>
        <w:tc>
          <w:tcPr>
            <w:tcW w:w="2269" w:type="dxa"/>
            <w:vAlign w:val="center"/>
          </w:tcPr>
          <w:p w14:paraId="4C2184F1" w14:textId="7D566358" w:rsidR="006A168D" w:rsidRDefault="006A168D" w:rsidP="00FA5B9E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</w:p>
        </w:tc>
      </w:tr>
    </w:tbl>
    <w:p w14:paraId="40A0851F" w14:textId="36D781C0" w:rsidR="00C04707" w:rsidRDefault="00FA5B9E" w:rsidP="00FA5B9E">
      <w:pPr>
        <w:pStyle w:val="Didascalia"/>
        <w:jc w:val="center"/>
        <w:rPr>
          <w:rFonts w:cs="Arial"/>
          <w:iCs w:val="0"/>
          <w:szCs w:val="20"/>
        </w:rPr>
      </w:pPr>
      <w:r>
        <w:t xml:space="preserve">Tabella </w:t>
      </w:r>
      <w:r w:rsidR="00547C6F">
        <w:fldChar w:fldCharType="begin"/>
      </w:r>
      <w:r w:rsidR="00547C6F">
        <w:instrText xml:space="preserve"> SEQ Tabella \* ARABIC </w:instrText>
      </w:r>
      <w:r w:rsidR="00547C6F">
        <w:fldChar w:fldCharType="separate"/>
      </w:r>
      <w:r w:rsidR="005157CA">
        <w:rPr>
          <w:noProof/>
        </w:rPr>
        <w:t>1</w:t>
      </w:r>
      <w:r w:rsidR="00547C6F">
        <w:rPr>
          <w:noProof/>
        </w:rPr>
        <w:fldChar w:fldCharType="end"/>
      </w:r>
      <w:r>
        <w:t xml:space="preserve"> - Tabella delle versioni</w:t>
      </w:r>
    </w:p>
    <w:p w14:paraId="691FC828" w14:textId="2A140A29" w:rsidR="00324510" w:rsidRDefault="00324510" w:rsidP="0093218B">
      <w:pPr>
        <w:pStyle w:val="TITOLO10"/>
      </w:pPr>
      <w:bookmarkStart w:id="24" w:name="_Toc3543403"/>
      <w:r>
        <w:t>INTRODUZIONE</w:t>
      </w:r>
      <w:bookmarkEnd w:id="24"/>
    </w:p>
    <w:p w14:paraId="3CB85B65" w14:textId="5545DE9B" w:rsidR="006A168D" w:rsidRDefault="00543877" w:rsidP="006A168D">
      <w:pPr>
        <w:pStyle w:val="Corpodeltesto"/>
        <w:spacing w:before="120"/>
        <w:jc w:val="both"/>
        <w:rPr>
          <w:rFonts w:cs="Arial"/>
        </w:rPr>
      </w:pPr>
      <w:r>
        <w:rPr>
          <w:rFonts w:cs="Arial"/>
        </w:rPr>
        <w:t xml:space="preserve">Il presente documento ha la finalità di </w:t>
      </w:r>
      <w:r w:rsidR="007B1943">
        <w:rPr>
          <w:rFonts w:cs="Arial"/>
        </w:rPr>
        <w:t>descrivere</w:t>
      </w:r>
      <w:r w:rsidR="006A168D">
        <w:rPr>
          <w:rFonts w:cs="Arial"/>
        </w:rPr>
        <w:t>…</w:t>
      </w:r>
    </w:p>
    <w:p w14:paraId="48A511F3" w14:textId="77777777" w:rsidR="006A168D" w:rsidRDefault="006A168D" w:rsidP="006A168D">
      <w:pPr>
        <w:pStyle w:val="Corpodeltesto"/>
        <w:spacing w:before="120"/>
        <w:jc w:val="both"/>
        <w:rPr>
          <w:rFonts w:cs="Arial"/>
        </w:rPr>
      </w:pPr>
    </w:p>
    <w:p w14:paraId="254721B4" w14:textId="77777777" w:rsidR="006A168D" w:rsidRDefault="006A168D" w:rsidP="0093218B">
      <w:pPr>
        <w:pStyle w:val="TITOLO10"/>
      </w:pPr>
      <w:bookmarkStart w:id="25" w:name="_Toc3543404"/>
      <w:r>
        <w:t>Titolo 1</w:t>
      </w:r>
      <w:bookmarkEnd w:id="25"/>
    </w:p>
    <w:p w14:paraId="456E737A" w14:textId="233BCA4A" w:rsidR="002E609E" w:rsidRPr="006D63C6" w:rsidRDefault="006A168D" w:rsidP="006D63C6">
      <w:pPr>
        <w:pStyle w:val="Titolo2"/>
      </w:pPr>
      <w:bookmarkStart w:id="26" w:name="_Toc3543405"/>
      <w:r w:rsidRPr="006D63C6">
        <w:t>Titolo 2</w:t>
      </w:r>
      <w:bookmarkEnd w:id="26"/>
      <w:r w:rsidR="00543877" w:rsidRPr="006D63C6">
        <w:t xml:space="preserve"> </w:t>
      </w:r>
    </w:p>
    <w:p w14:paraId="47CC2B02" w14:textId="7CBA64D3" w:rsidR="006A168D" w:rsidRPr="006A168D" w:rsidRDefault="006A168D" w:rsidP="006A168D">
      <w:pPr>
        <w:pStyle w:val="Titolo3"/>
      </w:pPr>
      <w:bookmarkStart w:id="27" w:name="_Toc3543406"/>
      <w:r>
        <w:t>Titolo 3</w:t>
      </w:r>
      <w:bookmarkEnd w:id="27"/>
    </w:p>
    <w:p w14:paraId="2BC29AA5" w14:textId="77777777" w:rsidR="00874EFD" w:rsidRPr="00874EFD" w:rsidRDefault="00874EFD" w:rsidP="00874EFD"/>
    <w:p w14:paraId="2267F91C" w14:textId="77777777" w:rsidR="0074686B" w:rsidRPr="00177BA5" w:rsidRDefault="0074686B" w:rsidP="00177BA5">
      <w:pPr>
        <w:rPr>
          <w:lang w:eastAsia="x-none"/>
        </w:rPr>
      </w:pPr>
    </w:p>
    <w:p w14:paraId="6D4F54DA" w14:textId="77777777" w:rsidR="0093218B" w:rsidRDefault="0093218B" w:rsidP="006D63C6">
      <w:pPr>
        <w:pStyle w:val="TITOLO10"/>
      </w:pPr>
      <w:bookmarkStart w:id="28" w:name="_Toc3284758"/>
      <w:r>
        <w:t>LISTA DI DISTRIBUZIONE</w:t>
      </w:r>
      <w:bookmarkEnd w:id="28"/>
    </w:p>
    <w:tbl>
      <w:tblPr>
        <w:tblStyle w:val="Tabellagriglia4-colore1"/>
        <w:tblW w:w="5000" w:type="pct"/>
        <w:tblLook w:val="04A0" w:firstRow="1" w:lastRow="0" w:firstColumn="1" w:lastColumn="0" w:noHBand="0" w:noVBand="1"/>
      </w:tblPr>
      <w:tblGrid>
        <w:gridCol w:w="2548"/>
        <w:gridCol w:w="4290"/>
        <w:gridCol w:w="2790"/>
      </w:tblGrid>
      <w:tr w:rsidR="0093218B" w14:paraId="182AD929" w14:textId="77777777" w:rsidTr="009321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shd w:val="clear" w:color="auto" w:fill="4189BD"/>
            <w:hideMark/>
          </w:tcPr>
          <w:p w14:paraId="17772BF4" w14:textId="77777777" w:rsidR="0093218B" w:rsidRDefault="0093218B">
            <w:r>
              <w:t>Nome</w:t>
            </w:r>
          </w:p>
        </w:tc>
        <w:tc>
          <w:tcPr>
            <w:tcW w:w="2228" w:type="pct"/>
            <w:shd w:val="clear" w:color="auto" w:fill="4189BD"/>
            <w:hideMark/>
          </w:tcPr>
          <w:p w14:paraId="51DDF3C0" w14:textId="77777777" w:rsidR="0093218B" w:rsidRDefault="009321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Email</w:t>
            </w:r>
          </w:p>
        </w:tc>
        <w:tc>
          <w:tcPr>
            <w:tcW w:w="1449" w:type="pct"/>
            <w:shd w:val="clear" w:color="auto" w:fill="4189BD"/>
            <w:hideMark/>
          </w:tcPr>
          <w:p w14:paraId="4ADCEADC" w14:textId="77777777" w:rsidR="0093218B" w:rsidRDefault="0093218B">
            <w:pPr>
              <w:tabs>
                <w:tab w:val="center" w:pos="136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Azienda</w:t>
            </w:r>
          </w:p>
        </w:tc>
      </w:tr>
      <w:tr w:rsidR="0093218B" w14:paraId="159B3878" w14:textId="77777777" w:rsidTr="00274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3ED9A833" w14:textId="4B32CEF4" w:rsidR="0093218B" w:rsidRDefault="0093218B"/>
        </w:tc>
        <w:tc>
          <w:tcPr>
            <w:tcW w:w="2228" w:type="pct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3F16901C" w14:textId="66A4613A" w:rsidR="0093218B" w:rsidRDefault="00932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9" w:type="pct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14:paraId="5FA34502" w14:textId="212A1640" w:rsidR="0093218B" w:rsidRDefault="0093218B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218B" w14:paraId="5994FB60" w14:textId="77777777" w:rsidTr="002749F6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ED205CB" w14:textId="61699E49" w:rsidR="0093218B" w:rsidRDefault="0093218B"/>
        </w:tc>
        <w:tc>
          <w:tcPr>
            <w:tcW w:w="2228" w:type="pct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5A353168" w14:textId="0FFC698A" w:rsidR="0093218B" w:rsidRDefault="00932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9" w:type="pct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14:paraId="45B55BF1" w14:textId="773A3B28" w:rsidR="0093218B" w:rsidRDefault="0093218B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218B" w14:paraId="48B51719" w14:textId="77777777" w:rsidTr="00274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437C6F03" w14:textId="032DBCBA" w:rsidR="0093218B" w:rsidRDefault="0093218B"/>
        </w:tc>
        <w:tc>
          <w:tcPr>
            <w:tcW w:w="2228" w:type="pct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17BB9777" w14:textId="535F1ECF" w:rsidR="0093218B" w:rsidRDefault="00932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9" w:type="pct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14:paraId="12AE6DC0" w14:textId="2BEA377A" w:rsidR="0093218B" w:rsidRDefault="0093218B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218B" w14:paraId="59943508" w14:textId="77777777" w:rsidTr="002749F6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6643E455" w14:textId="19293549" w:rsidR="0093218B" w:rsidRDefault="0093218B"/>
        </w:tc>
        <w:tc>
          <w:tcPr>
            <w:tcW w:w="2228" w:type="pct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559B914E" w14:textId="032AB9DE" w:rsidR="0093218B" w:rsidRDefault="00932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9" w:type="pct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14:paraId="4C2243EA" w14:textId="0CADD0AA" w:rsidR="0093218B" w:rsidRDefault="0093218B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5C3699F" w14:textId="77777777" w:rsidR="0093218B" w:rsidRDefault="0093218B" w:rsidP="0093218B">
      <w:pPr>
        <w:pStyle w:val="Didascalia"/>
        <w:jc w:val="center"/>
        <w:rPr>
          <w:rFonts w:asciiTheme="minorHAnsi" w:eastAsiaTheme="minorHAnsi" w:hAnsiTheme="minorHAnsi" w:cstheme="minorBidi"/>
          <w:lang w:eastAsia="x-none"/>
        </w:rPr>
      </w:pPr>
      <w:r>
        <w:t xml:space="preserve">Tabella </w:t>
      </w:r>
      <w:r w:rsidR="00547C6F">
        <w:fldChar w:fldCharType="begin"/>
      </w:r>
      <w:r w:rsidR="00547C6F">
        <w:instrText xml:space="preserve"> SEQ Tabella \* ARABIC </w:instrText>
      </w:r>
      <w:r w:rsidR="00547C6F">
        <w:fldChar w:fldCharType="separate"/>
      </w:r>
      <w:r>
        <w:rPr>
          <w:noProof/>
        </w:rPr>
        <w:t>8</w:t>
      </w:r>
      <w:r w:rsidR="00547C6F">
        <w:rPr>
          <w:noProof/>
        </w:rPr>
        <w:fldChar w:fldCharType="end"/>
      </w:r>
      <w:r>
        <w:t xml:space="preserve"> - Lista di distribuzione</w:t>
      </w:r>
    </w:p>
    <w:p w14:paraId="06382466" w14:textId="77777777" w:rsidR="00177BA5" w:rsidRPr="00177BA5" w:rsidRDefault="00177BA5" w:rsidP="00177BA5">
      <w:pPr>
        <w:rPr>
          <w:lang w:eastAsia="x-none"/>
        </w:rPr>
      </w:pPr>
    </w:p>
    <w:sectPr w:rsidR="00177BA5" w:rsidRPr="00177BA5" w:rsidSect="00B9203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2287" w:right="1134" w:bottom="1134" w:left="1134" w:header="709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4C51A2" w14:textId="77777777" w:rsidR="00547C6F" w:rsidRDefault="00547C6F">
      <w:r>
        <w:separator/>
      </w:r>
    </w:p>
  </w:endnote>
  <w:endnote w:type="continuationSeparator" w:id="0">
    <w:p w14:paraId="3C7E4C93" w14:textId="77777777" w:rsidR="00547C6F" w:rsidRDefault="00547C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Roboto">
    <w:altName w:val="Arial"/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5F82F8" w14:textId="77777777" w:rsidR="00504B72" w:rsidRDefault="00504B72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FAE399" w14:textId="77777777" w:rsidR="00F65259" w:rsidRPr="00F071C9" w:rsidRDefault="00F65259" w:rsidP="00222087">
    <w:pPr>
      <w:framePr w:w="1832" w:h="1406" w:hRule="exact" w:wrap="around" w:vAnchor="text" w:hAnchor="page" w:x="10000" w:y="-30"/>
      <w:tabs>
        <w:tab w:val="center" w:pos="4819"/>
        <w:tab w:val="right" w:pos="9638"/>
      </w:tabs>
      <w:ind w:left="142"/>
      <w:rPr>
        <w:i/>
        <w:color w:val="FF0000"/>
        <w:sz w:val="18"/>
        <w:szCs w:val="20"/>
      </w:rPr>
    </w:pPr>
    <w:r w:rsidRPr="00F071C9">
      <w:rPr>
        <w:i/>
        <w:color w:val="31849B"/>
        <w:sz w:val="18"/>
        <w:szCs w:val="20"/>
        <w:lang w:val="x-none" w:eastAsia="x-none"/>
      </w:rPr>
      <w:t xml:space="preserve">Pagina </w:t>
    </w:r>
    <w:r w:rsidRPr="00F071C9">
      <w:rPr>
        <w:i/>
        <w:color w:val="FF0000"/>
        <w:sz w:val="18"/>
        <w:szCs w:val="20"/>
        <w:lang w:val="x-none" w:eastAsia="x-none"/>
      </w:rPr>
      <w:fldChar w:fldCharType="begin"/>
    </w:r>
    <w:r w:rsidRPr="00F071C9">
      <w:rPr>
        <w:i/>
        <w:color w:val="FF0000"/>
        <w:sz w:val="18"/>
        <w:szCs w:val="20"/>
        <w:lang w:val="x-none" w:eastAsia="x-none"/>
      </w:rPr>
      <w:instrText xml:space="preserve"> PAGE </w:instrText>
    </w:r>
    <w:r w:rsidRPr="00F071C9">
      <w:rPr>
        <w:i/>
        <w:color w:val="FF0000"/>
        <w:sz w:val="18"/>
        <w:szCs w:val="20"/>
        <w:lang w:val="x-none" w:eastAsia="x-none"/>
      </w:rPr>
      <w:fldChar w:fldCharType="separate"/>
    </w:r>
    <w:r>
      <w:rPr>
        <w:i/>
        <w:noProof/>
        <w:color w:val="FF0000"/>
        <w:sz w:val="18"/>
        <w:szCs w:val="20"/>
        <w:lang w:val="x-none" w:eastAsia="x-none"/>
      </w:rPr>
      <w:t>7</w:t>
    </w:r>
    <w:r w:rsidRPr="00F071C9">
      <w:rPr>
        <w:i/>
        <w:color w:val="FF0000"/>
        <w:sz w:val="18"/>
        <w:szCs w:val="20"/>
        <w:lang w:val="x-none" w:eastAsia="x-none"/>
      </w:rPr>
      <w:fldChar w:fldCharType="end"/>
    </w:r>
    <w:r w:rsidRPr="00F071C9">
      <w:rPr>
        <w:i/>
        <w:color w:val="31849B"/>
        <w:sz w:val="18"/>
        <w:szCs w:val="20"/>
        <w:lang w:val="x-none" w:eastAsia="x-none"/>
      </w:rPr>
      <w:t xml:space="preserve"> di </w:t>
    </w:r>
    <w:r w:rsidRPr="00F071C9">
      <w:rPr>
        <w:i/>
        <w:color w:val="31849B"/>
        <w:sz w:val="18"/>
        <w:szCs w:val="20"/>
        <w:lang w:val="x-none" w:eastAsia="x-none"/>
      </w:rPr>
      <w:fldChar w:fldCharType="begin"/>
    </w:r>
    <w:r w:rsidRPr="00F071C9">
      <w:rPr>
        <w:i/>
        <w:color w:val="31849B"/>
        <w:sz w:val="18"/>
        <w:szCs w:val="20"/>
        <w:lang w:val="x-none" w:eastAsia="x-none"/>
      </w:rPr>
      <w:instrText xml:space="preserve"> NUMPAGES </w:instrText>
    </w:r>
    <w:r w:rsidRPr="00F071C9">
      <w:rPr>
        <w:i/>
        <w:color w:val="31849B"/>
        <w:sz w:val="18"/>
        <w:szCs w:val="20"/>
        <w:lang w:val="x-none" w:eastAsia="x-none"/>
      </w:rPr>
      <w:fldChar w:fldCharType="separate"/>
    </w:r>
    <w:r>
      <w:rPr>
        <w:i/>
        <w:noProof/>
        <w:color w:val="31849B"/>
        <w:sz w:val="18"/>
        <w:szCs w:val="20"/>
        <w:lang w:val="x-none" w:eastAsia="x-none"/>
      </w:rPr>
      <w:t>7</w:t>
    </w:r>
    <w:r w:rsidRPr="00F071C9">
      <w:rPr>
        <w:i/>
        <w:color w:val="31849B"/>
        <w:sz w:val="18"/>
        <w:szCs w:val="20"/>
        <w:lang w:val="x-none" w:eastAsia="x-none"/>
      </w:rPr>
      <w:fldChar w:fldCharType="end"/>
    </w:r>
  </w:p>
  <w:p w14:paraId="4C07A274" w14:textId="77777777" w:rsidR="00F65259" w:rsidRPr="00125FFC" w:rsidRDefault="00F65259" w:rsidP="00C51DC1">
    <w:pPr>
      <w:pStyle w:val="Pidipagina"/>
      <w:tabs>
        <w:tab w:val="clear" w:pos="4819"/>
        <w:tab w:val="clear" w:pos="9638"/>
      </w:tabs>
      <w:spacing w:after="0"/>
      <w:rPr>
        <w:rFonts w:ascii="Calibri Light" w:hAnsi="Calibri Light"/>
        <w:color w:val="A6A6A6"/>
        <w:sz w:val="18"/>
        <w:szCs w:val="18"/>
      </w:rPr>
    </w:pPr>
    <w:r w:rsidRPr="00125FFC">
      <w:rPr>
        <w:rFonts w:ascii="Calibri Light" w:hAnsi="Calibri Light"/>
        <w:color w:val="A6A6A6"/>
        <w:sz w:val="18"/>
        <w:szCs w:val="18"/>
      </w:rPr>
      <w:t xml:space="preserve">F2A </w:t>
    </w:r>
    <w:proofErr w:type="spellStart"/>
    <w:r w:rsidRPr="00125FFC">
      <w:rPr>
        <w:rFonts w:ascii="Calibri Light" w:hAnsi="Calibri Light"/>
        <w:color w:val="A6A6A6"/>
        <w:sz w:val="18"/>
        <w:szCs w:val="18"/>
      </w:rPr>
      <w:t>srl</w:t>
    </w:r>
    <w:proofErr w:type="spellEnd"/>
    <w:r w:rsidRPr="00125FFC">
      <w:rPr>
        <w:rFonts w:ascii="Calibri Light" w:hAnsi="Calibri Light"/>
        <w:color w:val="A6A6A6"/>
        <w:sz w:val="18"/>
        <w:szCs w:val="18"/>
      </w:rPr>
      <w:t xml:space="preserve"> – Via </w:t>
    </w:r>
    <w:r>
      <w:rPr>
        <w:rFonts w:ascii="Calibri Light" w:hAnsi="Calibri Light"/>
        <w:color w:val="A6A6A6"/>
        <w:sz w:val="18"/>
        <w:szCs w:val="18"/>
      </w:rPr>
      <w:t>Caldera 21 - 20153</w:t>
    </w:r>
    <w:r w:rsidRPr="00125FFC">
      <w:rPr>
        <w:rFonts w:ascii="Calibri Light" w:hAnsi="Calibri Light"/>
        <w:color w:val="A6A6A6"/>
        <w:sz w:val="18"/>
        <w:szCs w:val="18"/>
      </w:rPr>
      <w:t xml:space="preserve"> Milano</w:t>
    </w:r>
  </w:p>
  <w:p w14:paraId="5BF02B55" w14:textId="77777777" w:rsidR="00F65259" w:rsidRPr="00125FFC" w:rsidRDefault="00F65259" w:rsidP="00C51DC1">
    <w:pPr>
      <w:pStyle w:val="Pidipagina"/>
      <w:tabs>
        <w:tab w:val="clear" w:pos="4819"/>
        <w:tab w:val="clear" w:pos="9638"/>
      </w:tabs>
      <w:spacing w:after="0"/>
      <w:rPr>
        <w:rFonts w:ascii="Calibri Light" w:hAnsi="Calibri Light"/>
        <w:color w:val="A6A6A6"/>
        <w:sz w:val="18"/>
        <w:szCs w:val="18"/>
      </w:rPr>
    </w:pPr>
    <w:r w:rsidRPr="00125FFC">
      <w:rPr>
        <w:rFonts w:ascii="Calibri Light" w:hAnsi="Calibri Light"/>
        <w:color w:val="A6A6A6"/>
        <w:sz w:val="18"/>
        <w:szCs w:val="18"/>
      </w:rPr>
      <w:t>Questo documento non può essere riprodotto, distribuito a Terze parti o modificato in alcun modo.</w:t>
    </w:r>
  </w:p>
  <w:p w14:paraId="27BB4B00" w14:textId="77777777" w:rsidR="00F65259" w:rsidRPr="00125FFC" w:rsidRDefault="00F65259" w:rsidP="00C51DC1">
    <w:pPr>
      <w:pStyle w:val="Pidipagina"/>
      <w:tabs>
        <w:tab w:val="clear" w:pos="4819"/>
        <w:tab w:val="clear" w:pos="9638"/>
      </w:tabs>
      <w:spacing w:after="0"/>
      <w:rPr>
        <w:rFonts w:ascii="Calibri Light" w:hAnsi="Calibri Light"/>
        <w:color w:val="A6A6A6"/>
        <w:sz w:val="18"/>
        <w:szCs w:val="18"/>
      </w:rPr>
    </w:pPr>
    <w:r w:rsidRPr="00125FFC">
      <w:rPr>
        <w:rFonts w:ascii="Calibri Light" w:hAnsi="Calibri Light"/>
        <w:color w:val="A6A6A6"/>
        <w:sz w:val="18"/>
        <w:szCs w:val="18"/>
      </w:rPr>
      <w:t xml:space="preserve">Tutte le informazioni qui contenute sono di proprietà di F2A </w:t>
    </w:r>
    <w:proofErr w:type="spellStart"/>
    <w:r w:rsidRPr="00125FFC">
      <w:rPr>
        <w:rFonts w:ascii="Calibri Light" w:hAnsi="Calibri Light"/>
        <w:color w:val="A6A6A6"/>
        <w:sz w:val="18"/>
        <w:szCs w:val="18"/>
      </w:rPr>
      <w:t>srl</w:t>
    </w:r>
    <w:proofErr w:type="spellEnd"/>
    <w:r w:rsidRPr="00125FFC">
      <w:rPr>
        <w:rFonts w:ascii="Calibri Light" w:hAnsi="Calibri Light"/>
        <w:color w:val="A6A6A6"/>
        <w:sz w:val="18"/>
        <w:szCs w:val="18"/>
      </w:rPr>
      <w:t>.</w:t>
    </w:r>
  </w:p>
  <w:p w14:paraId="29FA4A56" w14:textId="77777777" w:rsidR="00F65259" w:rsidRPr="00C51DC1" w:rsidRDefault="00F65259" w:rsidP="00B151EA">
    <w:pPr>
      <w:pStyle w:val="Citazioneintensa"/>
      <w:rPr>
        <w:lang w:val="x-none"/>
      </w:rPr>
    </w:pPr>
  </w:p>
  <w:p w14:paraId="0202927F" w14:textId="77777777" w:rsidR="00F65259" w:rsidRDefault="00F65259" w:rsidP="00B151EA">
    <w:pPr>
      <w:pStyle w:val="Citazioneintens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4BE56B" w14:textId="77777777" w:rsidR="00504B72" w:rsidRDefault="00504B72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949B93" w14:textId="77777777" w:rsidR="00547C6F" w:rsidRDefault="00547C6F">
      <w:r>
        <w:separator/>
      </w:r>
    </w:p>
  </w:footnote>
  <w:footnote w:type="continuationSeparator" w:id="0">
    <w:p w14:paraId="563247FC" w14:textId="77777777" w:rsidR="00547C6F" w:rsidRDefault="00547C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8A10A4" w14:textId="77777777" w:rsidR="00504B72" w:rsidRDefault="00504B72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4D880C" w14:textId="62E7E911" w:rsidR="00F65259" w:rsidRDefault="009D015A" w:rsidP="00236958">
    <w:pPr>
      <w:pStyle w:val="Intestazione"/>
      <w:jc w:val="left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D2DC5C1" wp14:editId="02ECCCCD">
              <wp:simplePos x="0" y="0"/>
              <wp:positionH relativeFrom="column">
                <wp:posOffset>-313690</wp:posOffset>
              </wp:positionH>
              <wp:positionV relativeFrom="paragraph">
                <wp:posOffset>6350</wp:posOffset>
              </wp:positionV>
              <wp:extent cx="2597150" cy="680720"/>
              <wp:effectExtent l="0" t="0" r="0" b="0"/>
              <wp:wrapTight wrapText="bothSides">
                <wp:wrapPolygon edited="0">
                  <wp:start x="317" y="1813"/>
                  <wp:lineTo x="317" y="19343"/>
                  <wp:lineTo x="21072" y="19343"/>
                  <wp:lineTo x="21072" y="1813"/>
                  <wp:lineTo x="317" y="1813"/>
                </wp:wrapPolygon>
              </wp:wrapTight>
              <wp:docPr id="8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97150" cy="6807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="" xmlns:a14="http://schemas.microsoft.com/office/drawing/2010/main" xmlns:w="http://schemas.openxmlformats.org/wordprocessingml/2006/main" xmlns:w10="urn:schemas-microsoft-com:office:word" xmlns:v="urn:schemas-microsoft-com:vml" xmlns:o="urn:schemas-microsoft-com:office:office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="" xmlns:a14="http://schemas.microsoft.com/office/drawing/2010/main" xmlns:w="http://schemas.openxmlformats.org/wordprocessingml/2006/main" xmlns:w10="urn:schemas-microsoft-com:office:word" xmlns:v="urn:schemas-microsoft-com:vml" xmlns:o="urn:schemas-microsoft-com:office:office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0111C00" w14:textId="2FE13AB3" w:rsidR="00F65259" w:rsidRPr="00AE07BF" w:rsidRDefault="00EF46B3" w:rsidP="00236958">
                          <w:pPr>
                            <w:spacing w:line="360" w:lineRule="auto"/>
                            <w:rPr>
                              <w:rFonts w:ascii="Arial" w:hAnsi="Arial" w:cs="Arial"/>
                              <w:color w:val="808080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color w:val="808080"/>
                              <w:sz w:val="16"/>
                              <w:szCs w:val="16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color w:val="808080"/>
                              <w:sz w:val="16"/>
                              <w:szCs w:val="16"/>
                            </w:rPr>
                            <w:instrText xml:space="preserve"> FILENAME \* MERGEFORMAT </w:instrText>
                          </w:r>
                          <w:r>
                            <w:rPr>
                              <w:rFonts w:ascii="Arial" w:hAnsi="Arial" w:cs="Arial"/>
                              <w:color w:val="808080"/>
                              <w:sz w:val="16"/>
                              <w:szCs w:val="16"/>
                            </w:rPr>
                            <w:fldChar w:fldCharType="separate"/>
                          </w:r>
                          <w:r>
                            <w:rPr>
                              <w:rFonts w:ascii="Arial" w:hAnsi="Arial" w:cs="Arial"/>
                              <w:noProof/>
                              <w:color w:val="808080"/>
                              <w:sz w:val="16"/>
                              <w:szCs w:val="16"/>
                            </w:rPr>
                            <w:t>Template documenti analisi.docx</w:t>
                          </w:r>
                          <w:r>
                            <w:rPr>
                              <w:rFonts w:ascii="Arial" w:hAnsi="Arial" w:cs="Arial"/>
                              <w:color w:val="808080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D2DC5C1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7" type="#_x0000_t202" style="position:absolute;margin-left:-24.7pt;margin-top:.5pt;width:204.5pt;height:53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" filled="f" stroked="f">
              <v:textbox inset=",7.2pt,,7.2pt">
                <w:txbxContent>
                  <w:p w14:paraId="40111C00" w14:textId="2FE13AB3" w:rsidR="00F65259" w:rsidRPr="00AE07BF" w:rsidRDefault="00EF46B3" w:rsidP="00236958">
                    <w:pPr>
                      <w:spacing w:line="360" w:lineRule="auto"/>
                      <w:rPr>
                        <w:rFonts w:ascii="Arial" w:hAnsi="Arial" w:cs="Arial"/>
                        <w:color w:val="808080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color w:val="808080"/>
                        <w:sz w:val="16"/>
                        <w:szCs w:val="16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color w:val="808080"/>
                        <w:sz w:val="16"/>
                        <w:szCs w:val="16"/>
                      </w:rPr>
                      <w:instrText xml:space="preserve"> FILENAME \* MERGEFORMAT </w:instrText>
                    </w:r>
                    <w:r>
                      <w:rPr>
                        <w:rFonts w:ascii="Arial" w:hAnsi="Arial" w:cs="Arial"/>
                        <w:color w:val="808080"/>
                        <w:sz w:val="16"/>
                        <w:szCs w:val="16"/>
                      </w:rPr>
                      <w:fldChar w:fldCharType="separate"/>
                    </w:r>
                    <w:r>
                      <w:rPr>
                        <w:rFonts w:ascii="Arial" w:hAnsi="Arial" w:cs="Arial"/>
                        <w:noProof/>
                        <w:color w:val="808080"/>
                        <w:sz w:val="16"/>
                        <w:szCs w:val="16"/>
                      </w:rPr>
                      <w:t>Template documenti analisi.docx</w:t>
                    </w:r>
                    <w:r>
                      <w:rPr>
                        <w:rFonts w:ascii="Arial" w:hAnsi="Arial" w:cs="Arial"/>
                        <w:color w:val="808080"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type="tight"/>
            </v:shape>
          </w:pict>
        </mc:Fallback>
      </mc:AlternateContent>
    </w:r>
    <w:r w:rsidR="00652ADD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083883E" wp14:editId="302D7BF9">
              <wp:simplePos x="0" y="0"/>
              <wp:positionH relativeFrom="column">
                <wp:posOffset>3671570</wp:posOffset>
              </wp:positionH>
              <wp:positionV relativeFrom="paragraph">
                <wp:posOffset>-635</wp:posOffset>
              </wp:positionV>
              <wp:extent cx="2863850" cy="680720"/>
              <wp:effectExtent l="0" t="0" r="0" b="0"/>
              <wp:wrapTight wrapText="bothSides">
                <wp:wrapPolygon edited="0">
                  <wp:start x="287" y="1813"/>
                  <wp:lineTo x="287" y="19343"/>
                  <wp:lineTo x="21121" y="19343"/>
                  <wp:lineTo x="21121" y="1813"/>
                  <wp:lineTo x="287" y="1813"/>
                </wp:wrapPolygon>
              </wp:wrapTight>
              <wp:docPr id="2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63850" cy="6807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="" xmlns:a14="http://schemas.microsoft.com/office/drawing/2010/main" xmlns:w="http://schemas.openxmlformats.org/wordprocessingml/2006/main" xmlns:w10="urn:schemas-microsoft-com:office:word" xmlns:v="urn:schemas-microsoft-com:vml" xmlns:o="urn:schemas-microsoft-com:office:office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="" xmlns:a14="http://schemas.microsoft.com/office/drawing/2010/main" xmlns:w="http://schemas.openxmlformats.org/wordprocessingml/2006/main" xmlns:w10="urn:schemas-microsoft-com:office:word" xmlns:v="urn:schemas-microsoft-com:vml" xmlns:o="urn:schemas-microsoft-com:office:office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69EA82E" w14:textId="065A690C" w:rsidR="00652ADD" w:rsidRPr="00AE07BF" w:rsidRDefault="00652ADD" w:rsidP="00652ADD">
                          <w:pPr>
                            <w:spacing w:line="360" w:lineRule="auto"/>
                            <w:jc w:val="right"/>
                            <w:rPr>
                              <w:rFonts w:ascii="Arial" w:hAnsi="Arial" w:cs="Arial"/>
                              <w:color w:val="808080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color w:val="808080"/>
                              <w:sz w:val="16"/>
                              <w:szCs w:val="16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color w:val="808080"/>
                              <w:sz w:val="16"/>
                              <w:szCs w:val="16"/>
                            </w:rPr>
                            <w:instrText xml:space="preserve"> TITLE   \* MERGEFORMAT </w:instrText>
                          </w:r>
                          <w:r>
                            <w:rPr>
                              <w:rFonts w:ascii="Arial" w:hAnsi="Arial" w:cs="Arial"/>
                              <w:color w:val="808080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9D015A">
                            <w:rPr>
                              <w:rFonts w:ascii="Arial" w:hAnsi="Arial" w:cs="Arial"/>
                              <w:color w:val="808080"/>
                              <w:sz w:val="16"/>
                              <w:szCs w:val="16"/>
                            </w:rPr>
                            <w:t>Titolo documento</w:t>
                          </w:r>
                          <w:r>
                            <w:rPr>
                              <w:rFonts w:ascii="Arial" w:hAnsi="Arial" w:cs="Arial"/>
                              <w:color w:val="808080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083883E" id="_x0000_s1028" type="#_x0000_t202" style="position:absolute;margin-left:289.1pt;margin-top:-.05pt;width:225.5pt;height:53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" filled="f" stroked="f">
              <v:textbox inset=",7.2pt,,7.2pt">
                <w:txbxContent>
                  <w:p w14:paraId="369EA82E" w14:textId="065A690C" w:rsidR="00652ADD" w:rsidRPr="00AE07BF" w:rsidRDefault="00652ADD" w:rsidP="00652ADD">
                    <w:pPr>
                      <w:spacing w:line="360" w:lineRule="auto"/>
                      <w:jc w:val="right"/>
                      <w:rPr>
                        <w:rFonts w:ascii="Arial" w:hAnsi="Arial" w:cs="Arial"/>
                        <w:color w:val="808080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color w:val="808080"/>
                        <w:sz w:val="16"/>
                        <w:szCs w:val="16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color w:val="808080"/>
                        <w:sz w:val="16"/>
                        <w:szCs w:val="16"/>
                      </w:rPr>
                      <w:instrText xml:space="preserve"> TITLE   \* MERGEFORMAT </w:instrText>
                    </w:r>
                    <w:r>
                      <w:rPr>
                        <w:rFonts w:ascii="Arial" w:hAnsi="Arial" w:cs="Arial"/>
                        <w:color w:val="808080"/>
                        <w:sz w:val="16"/>
                        <w:szCs w:val="16"/>
                      </w:rPr>
                      <w:fldChar w:fldCharType="separate"/>
                    </w:r>
                    <w:r w:rsidR="009D015A">
                      <w:rPr>
                        <w:rFonts w:ascii="Arial" w:hAnsi="Arial" w:cs="Arial"/>
                        <w:color w:val="808080"/>
                        <w:sz w:val="16"/>
                        <w:szCs w:val="16"/>
                      </w:rPr>
                      <w:t>Titolo documento</w:t>
                    </w:r>
                    <w:r>
                      <w:rPr>
                        <w:rFonts w:ascii="Arial" w:hAnsi="Arial" w:cs="Arial"/>
                        <w:color w:val="808080"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type="tight"/>
            </v:shape>
          </w:pict>
        </mc:Fallback>
      </mc:AlternateContent>
    </w:r>
    <w:r w:rsidR="00F65259">
      <w:rPr>
        <w:noProof/>
      </w:rPr>
      <w:t xml:space="preserve">   </w:t>
    </w:r>
    <w:r w:rsidR="00504B72">
      <w:rPr>
        <w:noProof/>
      </w:rPr>
      <w:drawing>
        <wp:inline distT="0" distB="0" distL="0" distR="0" wp14:anchorId="75E509BD" wp14:editId="6EB38C52">
          <wp:extent cx="1127760" cy="708660"/>
          <wp:effectExtent l="0" t="0" r="0" b="0"/>
          <wp:docPr id="4" name="Immagine 3">
            <a:extLst xmlns:a="http://schemas.openxmlformats.org/drawingml/2006/main">
              <a:ext uri="{FF2B5EF4-FFF2-40B4-BE49-F238E27FC236}">
                <a16:creationId xmlns:a16="http://schemas.microsoft.com/office/drawing/2014/main" id="{0CD278D4-7ED0-485E-A1EE-B20D2594946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magine 3">
                    <a:extLst>
                      <a:ext uri="{FF2B5EF4-FFF2-40B4-BE49-F238E27FC236}">
                        <a16:creationId xmlns:a16="http://schemas.microsoft.com/office/drawing/2014/main" id="{0CD278D4-7ED0-485E-A1EE-B20D25949460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7760" cy="70866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14:hiddenLine>
                    </a:ext>
                  </a:extLst>
                </pic:spPr>
              </pic:pic>
            </a:graphicData>
          </a:graphic>
        </wp:inline>
      </w:drawing>
    </w:r>
    <w:bookmarkStart w:id="29" w:name="_GoBack"/>
    <w:bookmarkEnd w:id="29"/>
    <w:r w:rsidR="00F65259">
      <w:rPr>
        <w:noProof/>
      </w:rPr>
      <w:t xml:space="preserve">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CB77BC" w14:textId="77777777" w:rsidR="00F65259" w:rsidRDefault="00F65259" w:rsidP="00E830AD">
    <w:pPr>
      <w:pStyle w:val="Intestazione"/>
      <w:tabs>
        <w:tab w:val="left" w:pos="4962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DB8110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9CAA36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53AE22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19C094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5CAA0C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D500AC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F72A7F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23A356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DAE06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15288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1325B8"/>
    <w:multiLevelType w:val="hybridMultilevel"/>
    <w:tmpl w:val="66567B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7A2021F"/>
    <w:multiLevelType w:val="hybridMultilevel"/>
    <w:tmpl w:val="06C86DD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96D5BC9"/>
    <w:multiLevelType w:val="hybridMultilevel"/>
    <w:tmpl w:val="0F9E61D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F6F48EB"/>
    <w:multiLevelType w:val="hybridMultilevel"/>
    <w:tmpl w:val="5B4E128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0011869"/>
    <w:multiLevelType w:val="hybridMultilevel"/>
    <w:tmpl w:val="5C884CF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827509"/>
    <w:multiLevelType w:val="hybridMultilevel"/>
    <w:tmpl w:val="7172A9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6C2FD3"/>
    <w:multiLevelType w:val="hybridMultilevel"/>
    <w:tmpl w:val="016A784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D47226"/>
    <w:multiLevelType w:val="hybridMultilevel"/>
    <w:tmpl w:val="D7BCE0A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B45A42"/>
    <w:multiLevelType w:val="hybridMultilevel"/>
    <w:tmpl w:val="A76EA8F8"/>
    <w:lvl w:ilvl="0" w:tplc="0410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9" w15:restartNumberingAfterBreak="0">
    <w:nsid w:val="32B64022"/>
    <w:multiLevelType w:val="hybridMultilevel"/>
    <w:tmpl w:val="2FC057D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39B0957"/>
    <w:multiLevelType w:val="hybridMultilevel"/>
    <w:tmpl w:val="F63042C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8047CA"/>
    <w:multiLevelType w:val="hybridMultilevel"/>
    <w:tmpl w:val="C93CA2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A373F9"/>
    <w:multiLevelType w:val="multilevel"/>
    <w:tmpl w:val="6EF29564"/>
    <w:lvl w:ilvl="0">
      <w:start w:val="1"/>
      <w:numFmt w:val="decimal"/>
      <w:pStyle w:val="Tito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3" w15:restartNumberingAfterBreak="0">
    <w:nsid w:val="4925495B"/>
    <w:multiLevelType w:val="multilevel"/>
    <w:tmpl w:val="AAF6550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4" w15:restartNumberingAfterBreak="0">
    <w:nsid w:val="4A990ECF"/>
    <w:multiLevelType w:val="hybridMultilevel"/>
    <w:tmpl w:val="AE883B9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E67B26"/>
    <w:multiLevelType w:val="hybridMultilevel"/>
    <w:tmpl w:val="75363E4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615AF0"/>
    <w:multiLevelType w:val="hybridMultilevel"/>
    <w:tmpl w:val="C9FC7C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1C2928"/>
    <w:multiLevelType w:val="hybridMultilevel"/>
    <w:tmpl w:val="3ED4D4F4"/>
    <w:lvl w:ilvl="0" w:tplc="6C429BC6">
      <w:start w:val="9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MS Reference Sans Serif" w:eastAsia="Times New Roman" w:hAnsi="MS Reference Sans Serif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6B5C53"/>
    <w:multiLevelType w:val="hybridMultilevel"/>
    <w:tmpl w:val="6A1E653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8864E6E"/>
    <w:multiLevelType w:val="hybridMultilevel"/>
    <w:tmpl w:val="4C8C17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AC748AD"/>
    <w:multiLevelType w:val="hybridMultilevel"/>
    <w:tmpl w:val="9D429DB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235E16"/>
    <w:multiLevelType w:val="hybridMultilevel"/>
    <w:tmpl w:val="7A9E76D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157DA3"/>
    <w:multiLevelType w:val="hybridMultilevel"/>
    <w:tmpl w:val="6D06D7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5F4629"/>
    <w:multiLevelType w:val="multilevel"/>
    <w:tmpl w:val="0410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4" w15:restartNumberingAfterBreak="0">
    <w:nsid w:val="6AAD4C0F"/>
    <w:multiLevelType w:val="hybridMultilevel"/>
    <w:tmpl w:val="5B1800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C386181"/>
    <w:multiLevelType w:val="hybridMultilevel"/>
    <w:tmpl w:val="3878AF86"/>
    <w:lvl w:ilvl="0" w:tplc="5310029A">
      <w:start w:val="1"/>
      <w:numFmt w:val="decimal"/>
      <w:pStyle w:val="TITOLO10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1A2279C"/>
    <w:multiLevelType w:val="hybridMultilevel"/>
    <w:tmpl w:val="AA4E085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A8521C0"/>
    <w:multiLevelType w:val="hybridMultilevel"/>
    <w:tmpl w:val="070C9B7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2"/>
  </w:num>
  <w:num w:numId="3">
    <w:abstractNumId w:val="27"/>
  </w:num>
  <w:num w:numId="4">
    <w:abstractNumId w:val="33"/>
  </w:num>
  <w:num w:numId="5">
    <w:abstractNumId w:val="8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2"/>
  </w:num>
  <w:num w:numId="17">
    <w:abstractNumId w:val="26"/>
  </w:num>
  <w:num w:numId="18">
    <w:abstractNumId w:val="18"/>
  </w:num>
  <w:num w:numId="19">
    <w:abstractNumId w:val="25"/>
  </w:num>
  <w:num w:numId="20">
    <w:abstractNumId w:val="11"/>
  </w:num>
  <w:num w:numId="21">
    <w:abstractNumId w:val="19"/>
  </w:num>
  <w:num w:numId="22">
    <w:abstractNumId w:val="10"/>
  </w:num>
  <w:num w:numId="23">
    <w:abstractNumId w:val="34"/>
  </w:num>
  <w:num w:numId="24">
    <w:abstractNumId w:val="15"/>
  </w:num>
  <w:num w:numId="25">
    <w:abstractNumId w:val="17"/>
  </w:num>
  <w:num w:numId="26">
    <w:abstractNumId w:val="14"/>
  </w:num>
  <w:num w:numId="27">
    <w:abstractNumId w:val="31"/>
  </w:num>
  <w:num w:numId="28">
    <w:abstractNumId w:val="30"/>
  </w:num>
  <w:num w:numId="29">
    <w:abstractNumId w:val="24"/>
  </w:num>
  <w:num w:numId="30">
    <w:abstractNumId w:val="13"/>
  </w:num>
  <w:num w:numId="31">
    <w:abstractNumId w:val="32"/>
  </w:num>
  <w:num w:numId="32">
    <w:abstractNumId w:val="36"/>
  </w:num>
  <w:num w:numId="33">
    <w:abstractNumId w:val="20"/>
  </w:num>
  <w:num w:numId="34">
    <w:abstractNumId w:val="28"/>
  </w:num>
  <w:num w:numId="35">
    <w:abstractNumId w:val="21"/>
  </w:num>
  <w:num w:numId="36">
    <w:abstractNumId w:val="12"/>
  </w:num>
  <w:num w:numId="37">
    <w:abstractNumId w:val="29"/>
  </w:num>
  <w:num w:numId="38">
    <w:abstractNumId w:val="37"/>
  </w:num>
  <w:num w:numId="39">
    <w:abstractNumId w:val="35"/>
  </w:num>
  <w:num w:numId="40">
    <w:abstractNumId w:val="16"/>
  </w:num>
  <w:num w:numId="41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linkStyles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ocumentProtection w:edit="trackedChanges" w:enforcement="0"/>
  <w:defaultTabStop w:val="709"/>
  <w:hyphenationZone w:val="283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7C75"/>
    <w:rsid w:val="000006B3"/>
    <w:rsid w:val="00017998"/>
    <w:rsid w:val="00024487"/>
    <w:rsid w:val="00031C0E"/>
    <w:rsid w:val="000408D7"/>
    <w:rsid w:val="00050626"/>
    <w:rsid w:val="00053108"/>
    <w:rsid w:val="00057DA2"/>
    <w:rsid w:val="00064176"/>
    <w:rsid w:val="00071AF8"/>
    <w:rsid w:val="000742CA"/>
    <w:rsid w:val="00087C03"/>
    <w:rsid w:val="000A13B4"/>
    <w:rsid w:val="000C2046"/>
    <w:rsid w:val="000C71BB"/>
    <w:rsid w:val="000C7D3B"/>
    <w:rsid w:val="000D7451"/>
    <w:rsid w:val="000D7ADA"/>
    <w:rsid w:val="000E2A1B"/>
    <w:rsid w:val="000E484A"/>
    <w:rsid w:val="000F19BD"/>
    <w:rsid w:val="000F4261"/>
    <w:rsid w:val="00104BB4"/>
    <w:rsid w:val="0011774C"/>
    <w:rsid w:val="001256DF"/>
    <w:rsid w:val="00135F31"/>
    <w:rsid w:val="0014677F"/>
    <w:rsid w:val="001663C2"/>
    <w:rsid w:val="001748AD"/>
    <w:rsid w:val="00177BA5"/>
    <w:rsid w:val="0018332A"/>
    <w:rsid w:val="00191DC2"/>
    <w:rsid w:val="001B0D90"/>
    <w:rsid w:val="001C50F2"/>
    <w:rsid w:val="001C52F9"/>
    <w:rsid w:val="001F12CB"/>
    <w:rsid w:val="001F799E"/>
    <w:rsid w:val="0020110D"/>
    <w:rsid w:val="002052AC"/>
    <w:rsid w:val="002066AA"/>
    <w:rsid w:val="002106AA"/>
    <w:rsid w:val="00216003"/>
    <w:rsid w:val="00220211"/>
    <w:rsid w:val="00222087"/>
    <w:rsid w:val="00230BAF"/>
    <w:rsid w:val="00233118"/>
    <w:rsid w:val="00234E9E"/>
    <w:rsid w:val="00236958"/>
    <w:rsid w:val="0027264E"/>
    <w:rsid w:val="00272F9B"/>
    <w:rsid w:val="002730ED"/>
    <w:rsid w:val="00273CA8"/>
    <w:rsid w:val="002749F6"/>
    <w:rsid w:val="00275C0D"/>
    <w:rsid w:val="00291E77"/>
    <w:rsid w:val="00292E65"/>
    <w:rsid w:val="002A364E"/>
    <w:rsid w:val="002A635B"/>
    <w:rsid w:val="002C7764"/>
    <w:rsid w:val="002C7A63"/>
    <w:rsid w:val="002D009A"/>
    <w:rsid w:val="002D4BB7"/>
    <w:rsid w:val="002E0E09"/>
    <w:rsid w:val="002E609E"/>
    <w:rsid w:val="002F0E9A"/>
    <w:rsid w:val="002F5458"/>
    <w:rsid w:val="00306DCE"/>
    <w:rsid w:val="00307A1E"/>
    <w:rsid w:val="00307A89"/>
    <w:rsid w:val="00312EE9"/>
    <w:rsid w:val="003157FA"/>
    <w:rsid w:val="00315DD1"/>
    <w:rsid w:val="003161D5"/>
    <w:rsid w:val="00321139"/>
    <w:rsid w:val="0032416A"/>
    <w:rsid w:val="00324510"/>
    <w:rsid w:val="003309E6"/>
    <w:rsid w:val="00330AFE"/>
    <w:rsid w:val="00332F9D"/>
    <w:rsid w:val="0033569D"/>
    <w:rsid w:val="003454D0"/>
    <w:rsid w:val="00345858"/>
    <w:rsid w:val="0035583F"/>
    <w:rsid w:val="00373385"/>
    <w:rsid w:val="00377B74"/>
    <w:rsid w:val="003B4A28"/>
    <w:rsid w:val="003C3E51"/>
    <w:rsid w:val="003C55F9"/>
    <w:rsid w:val="003D20D6"/>
    <w:rsid w:val="003E5065"/>
    <w:rsid w:val="003E7667"/>
    <w:rsid w:val="00401F1C"/>
    <w:rsid w:val="00401F7B"/>
    <w:rsid w:val="004028BD"/>
    <w:rsid w:val="004039C4"/>
    <w:rsid w:val="00413843"/>
    <w:rsid w:val="00421EA5"/>
    <w:rsid w:val="004240F0"/>
    <w:rsid w:val="00434678"/>
    <w:rsid w:val="00442072"/>
    <w:rsid w:val="004454A2"/>
    <w:rsid w:val="00445C12"/>
    <w:rsid w:val="00457A63"/>
    <w:rsid w:val="00483495"/>
    <w:rsid w:val="0049031E"/>
    <w:rsid w:val="004A73BD"/>
    <w:rsid w:val="004B1DCC"/>
    <w:rsid w:val="004B305A"/>
    <w:rsid w:val="004B4F1B"/>
    <w:rsid w:val="004F1176"/>
    <w:rsid w:val="004F67B0"/>
    <w:rsid w:val="005030E6"/>
    <w:rsid w:val="00503FAA"/>
    <w:rsid w:val="00504B72"/>
    <w:rsid w:val="005051A3"/>
    <w:rsid w:val="00507EE9"/>
    <w:rsid w:val="005157CA"/>
    <w:rsid w:val="00524A31"/>
    <w:rsid w:val="00526B10"/>
    <w:rsid w:val="00534675"/>
    <w:rsid w:val="005410B4"/>
    <w:rsid w:val="00543877"/>
    <w:rsid w:val="005462DF"/>
    <w:rsid w:val="005476C4"/>
    <w:rsid w:val="00547C6F"/>
    <w:rsid w:val="00550B82"/>
    <w:rsid w:val="00552019"/>
    <w:rsid w:val="00555AE2"/>
    <w:rsid w:val="00570C67"/>
    <w:rsid w:val="005758D6"/>
    <w:rsid w:val="00585977"/>
    <w:rsid w:val="00587D3D"/>
    <w:rsid w:val="00593E39"/>
    <w:rsid w:val="005943C8"/>
    <w:rsid w:val="005A02F3"/>
    <w:rsid w:val="005B5BA2"/>
    <w:rsid w:val="005C0233"/>
    <w:rsid w:val="005C3E76"/>
    <w:rsid w:val="005C54FD"/>
    <w:rsid w:val="005D0DF2"/>
    <w:rsid w:val="005E05F5"/>
    <w:rsid w:val="005E0921"/>
    <w:rsid w:val="005E3B7B"/>
    <w:rsid w:val="005F67C3"/>
    <w:rsid w:val="005F7D42"/>
    <w:rsid w:val="00621303"/>
    <w:rsid w:val="006228B0"/>
    <w:rsid w:val="00633253"/>
    <w:rsid w:val="00646791"/>
    <w:rsid w:val="006526E2"/>
    <w:rsid w:val="00652ADD"/>
    <w:rsid w:val="0065615D"/>
    <w:rsid w:val="00665310"/>
    <w:rsid w:val="006653B1"/>
    <w:rsid w:val="006734DB"/>
    <w:rsid w:val="0067589E"/>
    <w:rsid w:val="00675939"/>
    <w:rsid w:val="00676D5A"/>
    <w:rsid w:val="00696783"/>
    <w:rsid w:val="006A168D"/>
    <w:rsid w:val="006A3672"/>
    <w:rsid w:val="006A52D8"/>
    <w:rsid w:val="006B0CA9"/>
    <w:rsid w:val="006C1122"/>
    <w:rsid w:val="006D63C6"/>
    <w:rsid w:val="006F36D0"/>
    <w:rsid w:val="006F6FA8"/>
    <w:rsid w:val="007019E2"/>
    <w:rsid w:val="00713210"/>
    <w:rsid w:val="00721B23"/>
    <w:rsid w:val="00730B63"/>
    <w:rsid w:val="00741485"/>
    <w:rsid w:val="00742CAF"/>
    <w:rsid w:val="0074686B"/>
    <w:rsid w:val="007548F5"/>
    <w:rsid w:val="007640CF"/>
    <w:rsid w:val="007773FB"/>
    <w:rsid w:val="00783C9F"/>
    <w:rsid w:val="007A4777"/>
    <w:rsid w:val="007B1943"/>
    <w:rsid w:val="007B445B"/>
    <w:rsid w:val="007C7F04"/>
    <w:rsid w:val="007D0DA8"/>
    <w:rsid w:val="007E37F5"/>
    <w:rsid w:val="007E56F3"/>
    <w:rsid w:val="007F31AF"/>
    <w:rsid w:val="00803E63"/>
    <w:rsid w:val="00807B39"/>
    <w:rsid w:val="00820EC3"/>
    <w:rsid w:val="00836480"/>
    <w:rsid w:val="00847FA4"/>
    <w:rsid w:val="008564AC"/>
    <w:rsid w:val="0086175D"/>
    <w:rsid w:val="0086400C"/>
    <w:rsid w:val="00874EFD"/>
    <w:rsid w:val="0088367C"/>
    <w:rsid w:val="008838CD"/>
    <w:rsid w:val="008873A2"/>
    <w:rsid w:val="0089199D"/>
    <w:rsid w:val="0089299F"/>
    <w:rsid w:val="0089475F"/>
    <w:rsid w:val="008A1084"/>
    <w:rsid w:val="008B3D3D"/>
    <w:rsid w:val="008C3BC8"/>
    <w:rsid w:val="008C627A"/>
    <w:rsid w:val="008D13B6"/>
    <w:rsid w:val="008D3F8D"/>
    <w:rsid w:val="008E243E"/>
    <w:rsid w:val="009016F0"/>
    <w:rsid w:val="009139B6"/>
    <w:rsid w:val="009176CC"/>
    <w:rsid w:val="009229B8"/>
    <w:rsid w:val="0093218B"/>
    <w:rsid w:val="00934E5D"/>
    <w:rsid w:val="00941FF0"/>
    <w:rsid w:val="00970400"/>
    <w:rsid w:val="009831FF"/>
    <w:rsid w:val="00983A4B"/>
    <w:rsid w:val="00996D61"/>
    <w:rsid w:val="009A28AE"/>
    <w:rsid w:val="009A57B9"/>
    <w:rsid w:val="009B5EC5"/>
    <w:rsid w:val="009B6DB8"/>
    <w:rsid w:val="009C324E"/>
    <w:rsid w:val="009C6299"/>
    <w:rsid w:val="009C761B"/>
    <w:rsid w:val="009D015A"/>
    <w:rsid w:val="009D0BC3"/>
    <w:rsid w:val="009D40AB"/>
    <w:rsid w:val="009F2477"/>
    <w:rsid w:val="00A03C97"/>
    <w:rsid w:val="00A04F90"/>
    <w:rsid w:val="00A10CA6"/>
    <w:rsid w:val="00A10E8A"/>
    <w:rsid w:val="00A20859"/>
    <w:rsid w:val="00A224DB"/>
    <w:rsid w:val="00A25464"/>
    <w:rsid w:val="00A379D4"/>
    <w:rsid w:val="00A42BDF"/>
    <w:rsid w:val="00A450A1"/>
    <w:rsid w:val="00A519E5"/>
    <w:rsid w:val="00A53703"/>
    <w:rsid w:val="00A61D62"/>
    <w:rsid w:val="00A71D7E"/>
    <w:rsid w:val="00A76335"/>
    <w:rsid w:val="00A856A6"/>
    <w:rsid w:val="00A87B0B"/>
    <w:rsid w:val="00AA4CA2"/>
    <w:rsid w:val="00AB0617"/>
    <w:rsid w:val="00AB1F58"/>
    <w:rsid w:val="00AB29D8"/>
    <w:rsid w:val="00AB73F8"/>
    <w:rsid w:val="00AC4A10"/>
    <w:rsid w:val="00AC4B66"/>
    <w:rsid w:val="00AC6A5D"/>
    <w:rsid w:val="00AD0910"/>
    <w:rsid w:val="00AD1702"/>
    <w:rsid w:val="00AD2971"/>
    <w:rsid w:val="00AE6396"/>
    <w:rsid w:val="00AF7034"/>
    <w:rsid w:val="00B06093"/>
    <w:rsid w:val="00B07E0B"/>
    <w:rsid w:val="00B151EA"/>
    <w:rsid w:val="00B212A0"/>
    <w:rsid w:val="00B366FD"/>
    <w:rsid w:val="00B37EC6"/>
    <w:rsid w:val="00B41AA8"/>
    <w:rsid w:val="00B429F6"/>
    <w:rsid w:val="00B7388C"/>
    <w:rsid w:val="00B806BD"/>
    <w:rsid w:val="00B91572"/>
    <w:rsid w:val="00B9203A"/>
    <w:rsid w:val="00BA255E"/>
    <w:rsid w:val="00BB7001"/>
    <w:rsid w:val="00BD1E89"/>
    <w:rsid w:val="00BD7CDB"/>
    <w:rsid w:val="00BE5549"/>
    <w:rsid w:val="00BF015B"/>
    <w:rsid w:val="00BF31D7"/>
    <w:rsid w:val="00BF5065"/>
    <w:rsid w:val="00BF6559"/>
    <w:rsid w:val="00C04707"/>
    <w:rsid w:val="00C17DEB"/>
    <w:rsid w:val="00C17FC9"/>
    <w:rsid w:val="00C2047A"/>
    <w:rsid w:val="00C32AB7"/>
    <w:rsid w:val="00C33D41"/>
    <w:rsid w:val="00C35260"/>
    <w:rsid w:val="00C37CEE"/>
    <w:rsid w:val="00C408AF"/>
    <w:rsid w:val="00C447F2"/>
    <w:rsid w:val="00C45B8C"/>
    <w:rsid w:val="00C51DC1"/>
    <w:rsid w:val="00C63B6C"/>
    <w:rsid w:val="00C67FF3"/>
    <w:rsid w:val="00C70FB6"/>
    <w:rsid w:val="00C715E1"/>
    <w:rsid w:val="00C8132E"/>
    <w:rsid w:val="00C849C3"/>
    <w:rsid w:val="00C85655"/>
    <w:rsid w:val="00CA2ED6"/>
    <w:rsid w:val="00CA4578"/>
    <w:rsid w:val="00CA6E73"/>
    <w:rsid w:val="00CB1408"/>
    <w:rsid w:val="00CC3FC0"/>
    <w:rsid w:val="00CC48C8"/>
    <w:rsid w:val="00CC7F58"/>
    <w:rsid w:val="00CD0AAB"/>
    <w:rsid w:val="00CD4CF0"/>
    <w:rsid w:val="00CE7C47"/>
    <w:rsid w:val="00D01DF3"/>
    <w:rsid w:val="00D03E4E"/>
    <w:rsid w:val="00D12FD4"/>
    <w:rsid w:val="00D16398"/>
    <w:rsid w:val="00D22EDD"/>
    <w:rsid w:val="00D37579"/>
    <w:rsid w:val="00D37C75"/>
    <w:rsid w:val="00D528EF"/>
    <w:rsid w:val="00D568C0"/>
    <w:rsid w:val="00D63C93"/>
    <w:rsid w:val="00D70B29"/>
    <w:rsid w:val="00D82E8C"/>
    <w:rsid w:val="00D838B9"/>
    <w:rsid w:val="00D93079"/>
    <w:rsid w:val="00DB2931"/>
    <w:rsid w:val="00DB7CFA"/>
    <w:rsid w:val="00DC56FE"/>
    <w:rsid w:val="00DD23F1"/>
    <w:rsid w:val="00DD532D"/>
    <w:rsid w:val="00DE0D2F"/>
    <w:rsid w:val="00DE2D1F"/>
    <w:rsid w:val="00DF262E"/>
    <w:rsid w:val="00DF396D"/>
    <w:rsid w:val="00DF4352"/>
    <w:rsid w:val="00DF6224"/>
    <w:rsid w:val="00DF6BCA"/>
    <w:rsid w:val="00E04478"/>
    <w:rsid w:val="00E23BE2"/>
    <w:rsid w:val="00E248A0"/>
    <w:rsid w:val="00E24902"/>
    <w:rsid w:val="00E27A6B"/>
    <w:rsid w:val="00E33127"/>
    <w:rsid w:val="00E34138"/>
    <w:rsid w:val="00E374AF"/>
    <w:rsid w:val="00E43353"/>
    <w:rsid w:val="00E44203"/>
    <w:rsid w:val="00E47ADA"/>
    <w:rsid w:val="00E5185A"/>
    <w:rsid w:val="00E5267D"/>
    <w:rsid w:val="00E53078"/>
    <w:rsid w:val="00E5574E"/>
    <w:rsid w:val="00E60D47"/>
    <w:rsid w:val="00E6100E"/>
    <w:rsid w:val="00E830AD"/>
    <w:rsid w:val="00E863C2"/>
    <w:rsid w:val="00E90DAA"/>
    <w:rsid w:val="00EA5268"/>
    <w:rsid w:val="00EB36F8"/>
    <w:rsid w:val="00EB3A1D"/>
    <w:rsid w:val="00EC7C92"/>
    <w:rsid w:val="00EE1551"/>
    <w:rsid w:val="00EE6B63"/>
    <w:rsid w:val="00EF0F90"/>
    <w:rsid w:val="00EF46B3"/>
    <w:rsid w:val="00EF534B"/>
    <w:rsid w:val="00F00354"/>
    <w:rsid w:val="00F0152A"/>
    <w:rsid w:val="00F02C94"/>
    <w:rsid w:val="00F1333D"/>
    <w:rsid w:val="00F22327"/>
    <w:rsid w:val="00F2367B"/>
    <w:rsid w:val="00F279A3"/>
    <w:rsid w:val="00F30BA5"/>
    <w:rsid w:val="00F320B5"/>
    <w:rsid w:val="00F347C7"/>
    <w:rsid w:val="00F40B73"/>
    <w:rsid w:val="00F41EC8"/>
    <w:rsid w:val="00F45630"/>
    <w:rsid w:val="00F4586B"/>
    <w:rsid w:val="00F473D1"/>
    <w:rsid w:val="00F503AF"/>
    <w:rsid w:val="00F5165C"/>
    <w:rsid w:val="00F65259"/>
    <w:rsid w:val="00F65405"/>
    <w:rsid w:val="00F70439"/>
    <w:rsid w:val="00F74C77"/>
    <w:rsid w:val="00F82B55"/>
    <w:rsid w:val="00F86C49"/>
    <w:rsid w:val="00F95A14"/>
    <w:rsid w:val="00FA5B9E"/>
    <w:rsid w:val="00FD1AE2"/>
    <w:rsid w:val="00FD4423"/>
    <w:rsid w:val="00FD5B63"/>
    <w:rsid w:val="00FE5470"/>
    <w:rsid w:val="00FF41DB"/>
    <w:rsid w:val="00FF4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3C5B999"/>
  <w15:docId w15:val="{A0BE4ADF-DE8D-44AC-9892-7EA77CD0A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e">
    <w:name w:val="Normal"/>
    <w:qFormat/>
    <w:rsid w:val="00324510"/>
    <w:pPr>
      <w:spacing w:after="120"/>
      <w:jc w:val="both"/>
    </w:pPr>
    <w:rPr>
      <w:rFonts w:ascii="Roboto" w:hAnsi="Roboto"/>
      <w:sz w:val="24"/>
      <w:szCs w:val="24"/>
    </w:rPr>
  </w:style>
  <w:style w:type="paragraph" w:styleId="Titolo1">
    <w:name w:val="heading 1"/>
    <w:basedOn w:val="Normale"/>
    <w:next w:val="Normale"/>
    <w:link w:val="Titolo1Carattere"/>
    <w:qFormat/>
    <w:rsid w:val="0018332A"/>
    <w:pPr>
      <w:numPr>
        <w:numId w:val="2"/>
      </w:numPr>
      <w:shd w:val="clear" w:color="auto" w:fill="E6E6E6"/>
      <w:spacing w:before="240" w:after="240"/>
      <w:outlineLvl w:val="0"/>
    </w:pPr>
    <w:rPr>
      <w:rFonts w:ascii="Arial" w:hAnsi="Arial"/>
      <w:b/>
      <w:bCs/>
      <w:sz w:val="32"/>
    </w:rPr>
  </w:style>
  <w:style w:type="paragraph" w:styleId="Titolo2">
    <w:name w:val="heading 2"/>
    <w:basedOn w:val="Normale"/>
    <w:next w:val="Normale"/>
    <w:link w:val="Titolo2Carattere"/>
    <w:autoRedefine/>
    <w:qFormat/>
    <w:rsid w:val="006D63C6"/>
    <w:pPr>
      <w:keepNext/>
      <w:numPr>
        <w:ilvl w:val="1"/>
        <w:numId w:val="2"/>
      </w:numPr>
      <w:spacing w:before="240" w:after="60"/>
      <w:outlineLvl w:val="1"/>
    </w:pPr>
    <w:rPr>
      <w:b/>
      <w:bCs/>
      <w:iCs/>
      <w:color w:val="244061" w:themeColor="accent1" w:themeShade="80"/>
      <w:sz w:val="32"/>
      <w:szCs w:val="28"/>
      <w:lang w:eastAsia="x-none"/>
    </w:rPr>
  </w:style>
  <w:style w:type="paragraph" w:styleId="Titolo3">
    <w:name w:val="heading 3"/>
    <w:basedOn w:val="Normale"/>
    <w:next w:val="Normale"/>
    <w:autoRedefine/>
    <w:qFormat/>
    <w:rsid w:val="00721B23"/>
    <w:pPr>
      <w:keepNext/>
      <w:numPr>
        <w:ilvl w:val="2"/>
        <w:numId w:val="2"/>
      </w:numPr>
      <w:tabs>
        <w:tab w:val="clear" w:pos="720"/>
        <w:tab w:val="num" w:pos="0"/>
      </w:tabs>
      <w:spacing w:before="240" w:after="60"/>
      <w:outlineLvl w:val="2"/>
    </w:pPr>
    <w:rPr>
      <w:rFonts w:cs="Arial"/>
      <w:b/>
      <w:bCs/>
      <w:color w:val="365F91" w:themeColor="accent1" w:themeShade="BF"/>
      <w:sz w:val="28"/>
      <w:szCs w:val="26"/>
    </w:rPr>
  </w:style>
  <w:style w:type="paragraph" w:styleId="Titolo4">
    <w:name w:val="heading 4"/>
    <w:basedOn w:val="Normale"/>
    <w:next w:val="Normale"/>
    <w:autoRedefine/>
    <w:qFormat/>
    <w:rsid w:val="00526B10"/>
    <w:pPr>
      <w:keepNext/>
      <w:numPr>
        <w:ilvl w:val="3"/>
        <w:numId w:val="2"/>
      </w:numPr>
      <w:spacing w:before="240" w:after="60"/>
      <w:outlineLvl w:val="3"/>
    </w:pPr>
    <w:rPr>
      <w:b/>
      <w:bCs/>
      <w:color w:val="95B3D7" w:themeColor="accent1" w:themeTint="99"/>
      <w:szCs w:val="28"/>
    </w:rPr>
  </w:style>
  <w:style w:type="paragraph" w:styleId="Titolo5">
    <w:name w:val="heading 5"/>
    <w:basedOn w:val="Normale"/>
    <w:next w:val="Normale"/>
    <w:autoRedefine/>
    <w:qFormat/>
    <w:rsid w:val="0018332A"/>
    <w:pPr>
      <w:numPr>
        <w:ilvl w:val="4"/>
        <w:numId w:val="2"/>
      </w:numPr>
      <w:spacing w:before="240" w:after="60"/>
      <w:outlineLvl w:val="4"/>
    </w:pPr>
    <w:rPr>
      <w:rFonts w:ascii="Calibri" w:hAnsi="Calibri"/>
      <w:b/>
      <w:bCs/>
      <w:i/>
      <w:iCs/>
      <w:color w:val="BFBFBF" w:themeColor="background1" w:themeShade="BF"/>
      <w:szCs w:val="26"/>
    </w:rPr>
  </w:style>
  <w:style w:type="paragraph" w:styleId="Titolo6">
    <w:name w:val="heading 6"/>
    <w:basedOn w:val="Normale"/>
    <w:next w:val="Normale"/>
    <w:qFormat/>
    <w:rsid w:val="0018332A"/>
    <w:pPr>
      <w:numPr>
        <w:ilvl w:val="5"/>
        <w:numId w:val="2"/>
      </w:num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Titolo7">
    <w:name w:val="heading 7"/>
    <w:basedOn w:val="Normale"/>
    <w:next w:val="Normale"/>
    <w:qFormat/>
    <w:rsid w:val="0018332A"/>
    <w:pPr>
      <w:numPr>
        <w:ilvl w:val="6"/>
        <w:numId w:val="2"/>
      </w:numPr>
      <w:spacing w:before="240" w:after="60"/>
      <w:outlineLvl w:val="6"/>
    </w:pPr>
    <w:rPr>
      <w:rFonts w:ascii="Times New Roman" w:hAnsi="Times New Roman"/>
    </w:rPr>
  </w:style>
  <w:style w:type="paragraph" w:styleId="Titolo8">
    <w:name w:val="heading 8"/>
    <w:basedOn w:val="Normale"/>
    <w:next w:val="Normale"/>
    <w:qFormat/>
    <w:rsid w:val="0018332A"/>
    <w:pPr>
      <w:numPr>
        <w:ilvl w:val="7"/>
        <w:numId w:val="2"/>
      </w:numPr>
      <w:spacing w:before="240" w:after="60"/>
      <w:outlineLvl w:val="7"/>
    </w:pPr>
    <w:rPr>
      <w:rFonts w:ascii="Times New Roman" w:hAnsi="Times New Roman"/>
      <w:i/>
      <w:iCs/>
    </w:rPr>
  </w:style>
  <w:style w:type="paragraph" w:styleId="Titolo9">
    <w:name w:val="heading 9"/>
    <w:basedOn w:val="Normale"/>
    <w:next w:val="Normale"/>
    <w:qFormat/>
    <w:rsid w:val="0018332A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Cs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aliases w:val="h,Even,hd,intestazione"/>
    <w:basedOn w:val="Normale"/>
    <w:link w:val="IntestazioneCarattere"/>
    <w:rsid w:val="0018332A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link w:val="PidipaginaCarattere"/>
    <w:rsid w:val="0018332A"/>
    <w:pPr>
      <w:tabs>
        <w:tab w:val="center" w:pos="4819"/>
        <w:tab w:val="right" w:pos="9638"/>
      </w:tabs>
    </w:pPr>
    <w:rPr>
      <w:sz w:val="16"/>
      <w:lang w:val="x-none" w:eastAsia="x-none"/>
    </w:rPr>
  </w:style>
  <w:style w:type="character" w:styleId="Numeropagina">
    <w:name w:val="page number"/>
    <w:basedOn w:val="Carpredefinitoparagrafo"/>
    <w:rsid w:val="0018332A"/>
  </w:style>
  <w:style w:type="character" w:styleId="Collegamentoipertestuale">
    <w:name w:val="Hyperlink"/>
    <w:uiPriority w:val="99"/>
    <w:rsid w:val="0018332A"/>
    <w:rPr>
      <w:color w:val="0000FF"/>
      <w:u w:val="single"/>
    </w:rPr>
  </w:style>
  <w:style w:type="table" w:styleId="Grigliatabella">
    <w:name w:val="Table Grid"/>
    <w:basedOn w:val="Tabellanormale"/>
    <w:rsid w:val="001833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</w:tblCellMar>
    </w:tblPr>
  </w:style>
  <w:style w:type="character" w:customStyle="1" w:styleId="Titolo2Carattere">
    <w:name w:val="Titolo 2 Carattere"/>
    <w:link w:val="Titolo2"/>
    <w:rsid w:val="006D63C6"/>
    <w:rPr>
      <w:rFonts w:ascii="Roboto" w:hAnsi="Roboto"/>
      <w:b/>
      <w:bCs/>
      <w:iCs/>
      <w:color w:val="244061" w:themeColor="accent1" w:themeShade="80"/>
      <w:sz w:val="32"/>
      <w:szCs w:val="28"/>
      <w:lang w:eastAsia="x-none"/>
    </w:rPr>
  </w:style>
  <w:style w:type="paragraph" w:styleId="Sommario1">
    <w:name w:val="toc 1"/>
    <w:basedOn w:val="Normale"/>
    <w:next w:val="Normale"/>
    <w:autoRedefine/>
    <w:uiPriority w:val="39"/>
    <w:rsid w:val="0018332A"/>
    <w:pPr>
      <w:tabs>
        <w:tab w:val="left" w:pos="480"/>
        <w:tab w:val="right" w:leader="dot" w:pos="9628"/>
      </w:tabs>
      <w:spacing w:after="0"/>
    </w:pPr>
  </w:style>
  <w:style w:type="paragraph" w:customStyle="1" w:styleId="Tabella">
    <w:name w:val="Tabella"/>
    <w:basedOn w:val="Normale"/>
    <w:rsid w:val="0018332A"/>
    <w:pPr>
      <w:spacing w:before="60" w:after="60"/>
    </w:pPr>
    <w:rPr>
      <w:szCs w:val="20"/>
    </w:rPr>
  </w:style>
  <w:style w:type="paragraph" w:customStyle="1" w:styleId="anacorpo1">
    <w:name w:val="ana_corpo1"/>
    <w:basedOn w:val="Normale"/>
    <w:rsid w:val="0018332A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Cs w:val="20"/>
    </w:rPr>
  </w:style>
  <w:style w:type="paragraph" w:styleId="Sommario2">
    <w:name w:val="toc 2"/>
    <w:basedOn w:val="Normale"/>
    <w:next w:val="Normale"/>
    <w:autoRedefine/>
    <w:uiPriority w:val="39"/>
    <w:rsid w:val="0018332A"/>
    <w:pPr>
      <w:spacing w:after="0"/>
      <w:ind w:left="198"/>
    </w:pPr>
  </w:style>
  <w:style w:type="paragraph" w:styleId="Sommario3">
    <w:name w:val="toc 3"/>
    <w:basedOn w:val="Normale"/>
    <w:next w:val="Normale"/>
    <w:autoRedefine/>
    <w:uiPriority w:val="39"/>
    <w:rsid w:val="0018332A"/>
    <w:pPr>
      <w:spacing w:after="0"/>
      <w:ind w:left="403"/>
    </w:pPr>
  </w:style>
  <w:style w:type="paragraph" w:customStyle="1" w:styleId="Titolotabella">
    <w:name w:val="Titolo tabella"/>
    <w:basedOn w:val="Normale"/>
    <w:rsid w:val="0018332A"/>
    <w:pPr>
      <w:spacing w:after="0"/>
    </w:pPr>
    <w:rPr>
      <w:b/>
      <w:bCs/>
      <w:color w:val="FFFFFF"/>
      <w:szCs w:val="20"/>
    </w:rPr>
  </w:style>
  <w:style w:type="paragraph" w:customStyle="1" w:styleId="Testotabella">
    <w:name w:val="Testo tabella"/>
    <w:basedOn w:val="Normale"/>
    <w:rsid w:val="0018332A"/>
    <w:pPr>
      <w:spacing w:after="0"/>
    </w:pPr>
    <w:rPr>
      <w:szCs w:val="20"/>
    </w:rPr>
  </w:style>
  <w:style w:type="paragraph" w:customStyle="1" w:styleId="Titolodocumento">
    <w:name w:val="Titolo documento"/>
    <w:basedOn w:val="Normale"/>
    <w:link w:val="TitolodocumentoCarattere"/>
    <w:rsid w:val="0018332A"/>
    <w:pPr>
      <w:pBdr>
        <w:bottom w:val="single" w:sz="8" w:space="1" w:color="FFFFFF"/>
      </w:pBdr>
      <w:shd w:val="clear" w:color="auto" w:fill="B3B3B3"/>
      <w:jc w:val="center"/>
    </w:pPr>
    <w:rPr>
      <w:b/>
      <w:bCs/>
      <w:color w:val="FFFFFF"/>
      <w:sz w:val="36"/>
      <w:szCs w:val="20"/>
    </w:rPr>
  </w:style>
  <w:style w:type="character" w:customStyle="1" w:styleId="PidipaginaCarattere">
    <w:name w:val="Piè di pagina Carattere"/>
    <w:link w:val="Pidipagina"/>
    <w:uiPriority w:val="99"/>
    <w:rsid w:val="0018332A"/>
    <w:rPr>
      <w:rFonts w:asciiTheme="minorHAnsi" w:hAnsiTheme="minorHAnsi"/>
      <w:sz w:val="16"/>
      <w:szCs w:val="24"/>
      <w:lang w:val="x-none" w:eastAsia="x-none"/>
    </w:rPr>
  </w:style>
  <w:style w:type="paragraph" w:styleId="Testofumetto">
    <w:name w:val="Balloon Text"/>
    <w:basedOn w:val="Normale"/>
    <w:link w:val="TestofumettoCarattere"/>
    <w:rsid w:val="0018332A"/>
    <w:pPr>
      <w:spacing w:after="0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rsid w:val="0018332A"/>
    <w:rPr>
      <w:rFonts w:ascii="Tahoma" w:hAnsi="Tahoma" w:cs="Tahoma"/>
      <w:sz w:val="16"/>
      <w:szCs w:val="16"/>
    </w:rPr>
  </w:style>
  <w:style w:type="character" w:customStyle="1" w:styleId="IntestazioneCarattere">
    <w:name w:val="Intestazione Carattere"/>
    <w:aliases w:val="h Carattere,Even Carattere,hd Carattere,intestazione Carattere"/>
    <w:basedOn w:val="Carpredefinitoparagrafo"/>
    <w:link w:val="Intestazione"/>
    <w:rsid w:val="0018332A"/>
    <w:rPr>
      <w:rFonts w:asciiTheme="minorHAnsi" w:hAnsiTheme="minorHAnsi"/>
      <w:sz w:val="22"/>
      <w:szCs w:val="24"/>
    </w:rPr>
  </w:style>
  <w:style w:type="character" w:styleId="Testosegnaposto">
    <w:name w:val="Placeholder Text"/>
    <w:basedOn w:val="Carpredefinitoparagrafo"/>
    <w:uiPriority w:val="99"/>
    <w:semiHidden/>
    <w:rsid w:val="0018332A"/>
    <w:rPr>
      <w:color w:val="808080"/>
    </w:rPr>
  </w:style>
  <w:style w:type="paragraph" w:customStyle="1" w:styleId="Titolocopertina">
    <w:name w:val="Titolo copertina"/>
    <w:basedOn w:val="Titolodocumento"/>
    <w:next w:val="Corpotesto"/>
    <w:link w:val="TitolocopertinaCarattere"/>
    <w:autoRedefine/>
    <w:rsid w:val="0018332A"/>
  </w:style>
  <w:style w:type="paragraph" w:styleId="Corpotesto">
    <w:name w:val="Body Text"/>
    <w:basedOn w:val="Normale"/>
    <w:link w:val="CorpotestoCarattere"/>
    <w:unhideWhenUsed/>
    <w:rsid w:val="0018332A"/>
  </w:style>
  <w:style w:type="character" w:customStyle="1" w:styleId="CorpotestoCarattere">
    <w:name w:val="Corpo testo Carattere"/>
    <w:basedOn w:val="Carpredefinitoparagrafo"/>
    <w:link w:val="Corpotesto"/>
    <w:rsid w:val="0018332A"/>
    <w:rPr>
      <w:rFonts w:asciiTheme="minorHAnsi" w:hAnsiTheme="minorHAnsi"/>
      <w:sz w:val="22"/>
      <w:szCs w:val="24"/>
    </w:rPr>
  </w:style>
  <w:style w:type="character" w:customStyle="1" w:styleId="TitolodocumentoCarattere">
    <w:name w:val="Titolo documento Carattere"/>
    <w:basedOn w:val="Carpredefinitoparagrafo"/>
    <w:link w:val="Titolodocumento"/>
    <w:rsid w:val="0018332A"/>
    <w:rPr>
      <w:rFonts w:asciiTheme="minorHAnsi" w:hAnsiTheme="minorHAnsi"/>
      <w:b/>
      <w:bCs/>
      <w:color w:val="FFFFFF"/>
      <w:sz w:val="36"/>
      <w:shd w:val="clear" w:color="auto" w:fill="B3B3B3"/>
    </w:rPr>
  </w:style>
  <w:style w:type="character" w:customStyle="1" w:styleId="TitolocopertinaCarattere">
    <w:name w:val="Titolo copertina Carattere"/>
    <w:basedOn w:val="TitolodocumentoCarattere"/>
    <w:link w:val="Titolocopertina"/>
    <w:rsid w:val="0018332A"/>
    <w:rPr>
      <w:rFonts w:asciiTheme="minorHAnsi" w:hAnsiTheme="minorHAnsi"/>
      <w:b/>
      <w:bCs/>
      <w:color w:val="FFFFFF"/>
      <w:sz w:val="36"/>
      <w:shd w:val="clear" w:color="auto" w:fill="B3B3B3"/>
    </w:rPr>
  </w:style>
  <w:style w:type="character" w:customStyle="1" w:styleId="Titolo1Carattere">
    <w:name w:val="Titolo 1 Carattere"/>
    <w:basedOn w:val="Carpredefinitoparagrafo"/>
    <w:link w:val="Titolo1"/>
    <w:rsid w:val="0018332A"/>
    <w:rPr>
      <w:rFonts w:ascii="Arial" w:hAnsi="Arial"/>
      <w:b/>
      <w:bCs/>
      <w:sz w:val="32"/>
      <w:szCs w:val="24"/>
      <w:shd w:val="clear" w:color="auto" w:fill="E6E6E6"/>
    </w:rPr>
  </w:style>
  <w:style w:type="paragraph" w:styleId="Paragrafoelenco">
    <w:name w:val="List Paragraph"/>
    <w:basedOn w:val="Normale"/>
    <w:uiPriority w:val="34"/>
    <w:qFormat/>
    <w:rsid w:val="0018332A"/>
    <w:pPr>
      <w:ind w:left="720"/>
      <w:contextualSpacing/>
    </w:pPr>
  </w:style>
  <w:style w:type="paragraph" w:styleId="Nessunaspaziatura">
    <w:name w:val="No Spacing"/>
    <w:uiPriority w:val="1"/>
    <w:rsid w:val="0018332A"/>
    <w:pPr>
      <w:jc w:val="both"/>
    </w:pPr>
    <w:rPr>
      <w:rFonts w:ascii="Helvetica" w:hAnsi="Helvetica"/>
      <w:szCs w:val="24"/>
    </w:rPr>
  </w:style>
  <w:style w:type="table" w:customStyle="1" w:styleId="Tabellagriglia4-colore11">
    <w:name w:val="Tabella griglia 4 - colore 11"/>
    <w:basedOn w:val="Tabellanormale"/>
    <w:uiPriority w:val="49"/>
    <w:rsid w:val="0018332A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Tabellagriglia5scura-colore11">
    <w:name w:val="Tabella griglia 5 scura - colore 11"/>
    <w:basedOn w:val="Tabellanormale"/>
    <w:uiPriority w:val="50"/>
    <w:rsid w:val="0018332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customStyle="1" w:styleId="Tabellaelenco1chiara-colore11">
    <w:name w:val="Tabella elenco 1 chiara - colore 11"/>
    <w:basedOn w:val="Tabellanormale"/>
    <w:uiPriority w:val="46"/>
    <w:rsid w:val="0018332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Tabellagriglia2-colore11">
    <w:name w:val="Tabella griglia 2 - colore 11"/>
    <w:basedOn w:val="Tabellanormale"/>
    <w:uiPriority w:val="47"/>
    <w:rsid w:val="0018332A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Rimandocommento">
    <w:name w:val="annotation reference"/>
    <w:basedOn w:val="Carpredefinitoparagrafo"/>
    <w:unhideWhenUsed/>
    <w:rsid w:val="0018332A"/>
    <w:rPr>
      <w:sz w:val="16"/>
      <w:szCs w:val="16"/>
    </w:rPr>
  </w:style>
  <w:style w:type="paragraph" w:styleId="Testocommento">
    <w:name w:val="annotation text"/>
    <w:basedOn w:val="Normale"/>
    <w:link w:val="TestocommentoCarattere"/>
    <w:unhideWhenUsed/>
    <w:rsid w:val="0018332A"/>
    <w:rPr>
      <w:szCs w:val="20"/>
    </w:rPr>
  </w:style>
  <w:style w:type="character" w:customStyle="1" w:styleId="TestocommentoCarattere">
    <w:name w:val="Testo commento Carattere"/>
    <w:basedOn w:val="Carpredefinitoparagrafo"/>
    <w:link w:val="Testocommento"/>
    <w:rsid w:val="0018332A"/>
    <w:rPr>
      <w:rFonts w:asciiTheme="minorHAnsi" w:hAnsiTheme="minorHAnsi"/>
      <w:sz w:val="22"/>
    </w:rPr>
  </w:style>
  <w:style w:type="paragraph" w:styleId="Soggettocommento">
    <w:name w:val="annotation subject"/>
    <w:basedOn w:val="Testocommento"/>
    <w:next w:val="Testocommento"/>
    <w:link w:val="SoggettocommentoCarattere"/>
    <w:semiHidden/>
    <w:unhideWhenUsed/>
    <w:rsid w:val="0018332A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semiHidden/>
    <w:rsid w:val="0018332A"/>
    <w:rPr>
      <w:rFonts w:asciiTheme="minorHAnsi" w:hAnsiTheme="minorHAnsi"/>
      <w:b/>
      <w:bCs/>
      <w:sz w:val="22"/>
    </w:rPr>
  </w:style>
  <w:style w:type="character" w:styleId="Enfasicorsivo">
    <w:name w:val="Emphasis"/>
    <w:basedOn w:val="Carpredefinitoparagrafo"/>
    <w:rsid w:val="0018332A"/>
    <w:rPr>
      <w:rFonts w:ascii="Helvetica" w:hAnsi="Helvetica"/>
      <w:i/>
      <w:iCs/>
    </w:rPr>
  </w:style>
  <w:style w:type="character" w:styleId="Enfasigrassetto">
    <w:name w:val="Strong"/>
    <w:basedOn w:val="Carpredefinitoparagrafo"/>
    <w:rsid w:val="0018332A"/>
    <w:rPr>
      <w:rFonts w:ascii="Helvetica" w:hAnsi="Helvetica"/>
      <w:b/>
      <w:bCs/>
    </w:rPr>
  </w:style>
  <w:style w:type="paragraph" w:styleId="Sottotitolo">
    <w:name w:val="Subtitle"/>
    <w:basedOn w:val="Normale"/>
    <w:next w:val="Normale"/>
    <w:link w:val="SottotitoloCarattere"/>
    <w:qFormat/>
    <w:rsid w:val="0018332A"/>
    <w:pPr>
      <w:numPr>
        <w:ilvl w:val="1"/>
      </w:numPr>
      <w:spacing w:after="160"/>
    </w:pPr>
    <w:rPr>
      <w:rFonts w:eastAsiaTheme="minorEastAsia" w:cstheme="minorBidi"/>
      <w:color w:val="1F497D" w:themeColor="text2"/>
      <w:spacing w:val="15"/>
      <w:sz w:val="32"/>
      <w:szCs w:val="22"/>
    </w:rPr>
  </w:style>
  <w:style w:type="character" w:customStyle="1" w:styleId="SottotitoloCarattere">
    <w:name w:val="Sottotitolo Carattere"/>
    <w:basedOn w:val="Carpredefinitoparagrafo"/>
    <w:link w:val="Sottotitolo"/>
    <w:rsid w:val="0018332A"/>
    <w:rPr>
      <w:rFonts w:asciiTheme="minorHAnsi" w:eastAsiaTheme="minorEastAsia" w:hAnsiTheme="minorHAnsi" w:cstheme="minorBidi"/>
      <w:color w:val="1F497D" w:themeColor="text2"/>
      <w:spacing w:val="15"/>
      <w:sz w:val="32"/>
      <w:szCs w:val="22"/>
    </w:rPr>
  </w:style>
  <w:style w:type="paragraph" w:styleId="Titolo">
    <w:name w:val="Title"/>
    <w:basedOn w:val="Normale"/>
    <w:next w:val="Normale"/>
    <w:link w:val="TitoloCarattere"/>
    <w:rsid w:val="0018332A"/>
    <w:pPr>
      <w:spacing w:after="0"/>
      <w:contextualSpacing/>
    </w:pPr>
    <w:rPr>
      <w:rFonts w:eastAsiaTheme="majorEastAsia" w:cstheme="majorBidi"/>
      <w:color w:val="336699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rsid w:val="0018332A"/>
    <w:rPr>
      <w:rFonts w:asciiTheme="minorHAnsi" w:eastAsiaTheme="majorEastAsia" w:hAnsiTheme="minorHAnsi" w:cstheme="majorBidi"/>
      <w:color w:val="336699"/>
      <w:spacing w:val="-10"/>
      <w:kern w:val="28"/>
      <w:sz w:val="56"/>
      <w:szCs w:val="56"/>
    </w:rPr>
  </w:style>
  <w:style w:type="character" w:styleId="Riferimentodelicato">
    <w:name w:val="Subtle Reference"/>
    <w:basedOn w:val="Carpredefinitoparagrafo"/>
    <w:uiPriority w:val="31"/>
    <w:qFormat/>
    <w:rsid w:val="0018332A"/>
    <w:rPr>
      <w:rFonts w:ascii="Helvetica" w:hAnsi="Helvetica"/>
      <w:smallCaps/>
      <w:color w:val="5A5A5A" w:themeColor="text1" w:themeTint="A5"/>
    </w:rPr>
  </w:style>
  <w:style w:type="paragraph" w:customStyle="1" w:styleId="StileTitolo1MotivoTrasparente">
    <w:name w:val="Stile Titolo 1 + Motivo: Trasparente"/>
    <w:basedOn w:val="Titolo1"/>
    <w:rsid w:val="0018332A"/>
    <w:pPr>
      <w:shd w:val="clear" w:color="auto" w:fill="auto"/>
    </w:pPr>
    <w:rPr>
      <w:szCs w:val="20"/>
    </w:rPr>
  </w:style>
  <w:style w:type="paragraph" w:customStyle="1" w:styleId="TITOLO10">
    <w:name w:val="TITOLO 1"/>
    <w:basedOn w:val="Titolo1"/>
    <w:autoRedefine/>
    <w:qFormat/>
    <w:rsid w:val="0093218B"/>
    <w:pPr>
      <w:numPr>
        <w:numId w:val="39"/>
      </w:numPr>
      <w:shd w:val="clear" w:color="auto" w:fill="auto"/>
    </w:pPr>
    <w:rPr>
      <w:rFonts w:ascii="Roboto" w:hAnsi="Roboto"/>
      <w:color w:val="244061" w:themeColor="accent1" w:themeShade="80"/>
      <w:sz w:val="36"/>
      <w:szCs w:val="20"/>
    </w:rPr>
  </w:style>
  <w:style w:type="table" w:customStyle="1" w:styleId="Tabellagriglia1chiara-colore11">
    <w:name w:val="Tabella griglia 1 chiara - colore 11"/>
    <w:basedOn w:val="Tabellanormale"/>
    <w:uiPriority w:val="46"/>
    <w:rsid w:val="0018332A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laelenco7acolori-colore51">
    <w:name w:val="Tabella elenco 7 a colori - colore 51"/>
    <w:basedOn w:val="Tabellanormale"/>
    <w:uiPriority w:val="52"/>
    <w:rsid w:val="0018332A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ellaelenco7acolori-colore11">
    <w:name w:val="Tabella elenco 7 a colori - colore 11"/>
    <w:basedOn w:val="Tabellanormale"/>
    <w:uiPriority w:val="52"/>
    <w:rsid w:val="0018332A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ellaelenco6acolori-colore51">
    <w:name w:val="Tabella elenco 6 a colori - colore 51"/>
    <w:basedOn w:val="Tabellanormale"/>
    <w:uiPriority w:val="51"/>
    <w:rsid w:val="0018332A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Tabellaelenco6acolori-colore11">
    <w:name w:val="Tabella elenco 6 a colori - colore 11"/>
    <w:basedOn w:val="Tabellanormale"/>
    <w:uiPriority w:val="51"/>
    <w:rsid w:val="0018332A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Tabellaelenco2-colore11">
    <w:name w:val="Tabella elenco 2 - colore 11"/>
    <w:basedOn w:val="Tabellanormale"/>
    <w:uiPriority w:val="47"/>
    <w:rsid w:val="0018332A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Enfasiintensa">
    <w:name w:val="Intense Emphasis"/>
    <w:basedOn w:val="Carpredefinitoparagrafo"/>
    <w:uiPriority w:val="21"/>
    <w:qFormat/>
    <w:rsid w:val="0018332A"/>
    <w:rPr>
      <w:i/>
      <w:iCs/>
      <w:color w:val="4F81BD" w:themeColor="accent1"/>
    </w:rPr>
  </w:style>
  <w:style w:type="character" w:styleId="Riferimentointenso">
    <w:name w:val="Intense Reference"/>
    <w:basedOn w:val="Carpredefinitoparagrafo"/>
    <w:uiPriority w:val="32"/>
    <w:rsid w:val="0018332A"/>
    <w:rPr>
      <w:b/>
      <w:bCs/>
      <w:smallCaps/>
      <w:color w:val="4F81BD" w:themeColor="accent1"/>
      <w:spacing w:val="5"/>
    </w:rPr>
  </w:style>
  <w:style w:type="paragraph" w:customStyle="1" w:styleId="StileTitolotabellaCorpoCalibriAllineatoasinistra">
    <w:name w:val="Stile Titolo tabella + +Corpo (Calibri) Allineato a sinistra"/>
    <w:basedOn w:val="Titolotabella"/>
    <w:autoRedefine/>
    <w:rsid w:val="0018332A"/>
    <w:pPr>
      <w:jc w:val="left"/>
    </w:pPr>
  </w:style>
  <w:style w:type="paragraph" w:customStyle="1" w:styleId="Pegaso20002015">
    <w:name w:val="Pegaso 2000 2015"/>
    <w:basedOn w:val="Normale"/>
    <w:qFormat/>
    <w:rsid w:val="0018332A"/>
    <w:rPr>
      <w:i/>
      <w:szCs w:val="20"/>
    </w:rPr>
  </w:style>
  <w:style w:type="paragraph" w:styleId="Citazioneintensa">
    <w:name w:val="Intense Quote"/>
    <w:basedOn w:val="Normale"/>
    <w:next w:val="Normale"/>
    <w:link w:val="CitazioneintensaCarattere"/>
    <w:autoRedefine/>
    <w:uiPriority w:val="30"/>
    <w:qFormat/>
    <w:rsid w:val="0018332A"/>
    <w:pPr>
      <w:spacing w:after="0"/>
      <w:ind w:left="862" w:right="862"/>
      <w:jc w:val="center"/>
    </w:pPr>
    <w:rPr>
      <w:rFonts w:ascii="Calibri" w:hAnsi="Calibri"/>
      <w:b/>
      <w:i/>
      <w:iCs/>
      <w:color w:val="31849B" w:themeColor="accent5" w:themeShade="BF"/>
      <w:sz w:val="18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18332A"/>
    <w:rPr>
      <w:rFonts w:ascii="Calibri" w:hAnsi="Calibri"/>
      <w:b/>
      <w:i/>
      <w:iCs/>
      <w:color w:val="31849B" w:themeColor="accent5" w:themeShade="BF"/>
      <w:sz w:val="18"/>
      <w:szCs w:val="24"/>
    </w:rPr>
  </w:style>
  <w:style w:type="paragraph" w:styleId="Titolosommario">
    <w:name w:val="TOC Heading"/>
    <w:basedOn w:val="Titolo1"/>
    <w:next w:val="Normale"/>
    <w:uiPriority w:val="39"/>
    <w:unhideWhenUsed/>
    <w:qFormat/>
    <w:rsid w:val="0018332A"/>
    <w:pPr>
      <w:keepNext/>
      <w:keepLines/>
      <w:numPr>
        <w:numId w:val="0"/>
      </w:numPr>
      <w:shd w:val="clear" w:color="auto" w:fill="auto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table" w:styleId="Tabellagriglia3-colore5">
    <w:name w:val="Grid Table 3 Accent 5"/>
    <w:basedOn w:val="Tabellanormale"/>
    <w:uiPriority w:val="48"/>
    <w:rsid w:val="00E830AD"/>
    <w:rPr>
      <w:rFonts w:ascii="Cambria" w:hAnsi="Cambria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Tabellagriglia4-colore1">
    <w:name w:val="Grid Table 4 Accent 1"/>
    <w:basedOn w:val="Tabellanormale"/>
    <w:uiPriority w:val="49"/>
    <w:rsid w:val="00324510"/>
    <w:rPr>
      <w:rFonts w:ascii="Cambria" w:hAnsi="Cambria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Corpodeltesto">
    <w:name w:val="Corpo del testo"/>
    <w:basedOn w:val="Normale"/>
    <w:link w:val="CorpodeltestoCarattere"/>
    <w:rsid w:val="005C54FD"/>
    <w:pPr>
      <w:jc w:val="left"/>
    </w:pPr>
    <w:rPr>
      <w:lang w:eastAsia="ja-JP"/>
    </w:rPr>
  </w:style>
  <w:style w:type="character" w:customStyle="1" w:styleId="CorpodeltestoCarattere">
    <w:name w:val="Corpo del testo Carattere"/>
    <w:basedOn w:val="Carpredefinitoparagrafo"/>
    <w:link w:val="Corpodeltesto"/>
    <w:rsid w:val="005C54FD"/>
    <w:rPr>
      <w:rFonts w:ascii="Roboto" w:hAnsi="Roboto"/>
      <w:sz w:val="24"/>
      <w:szCs w:val="24"/>
      <w:lang w:eastAsia="ja-JP"/>
    </w:rPr>
  </w:style>
  <w:style w:type="paragraph" w:styleId="Didascalia">
    <w:name w:val="caption"/>
    <w:basedOn w:val="Normale"/>
    <w:next w:val="Normale"/>
    <w:unhideWhenUsed/>
    <w:qFormat/>
    <w:rsid w:val="00050626"/>
    <w:pPr>
      <w:spacing w:after="200"/>
    </w:pPr>
    <w:rPr>
      <w:i/>
      <w:iCs/>
      <w:color w:val="1F497D" w:themeColor="text2"/>
      <w:sz w:val="18"/>
      <w:szCs w:val="18"/>
    </w:rPr>
  </w:style>
  <w:style w:type="character" w:styleId="Menzionenonrisolta">
    <w:name w:val="Unresolved Mention"/>
    <w:basedOn w:val="Carpredefinitoparagrafo"/>
    <w:uiPriority w:val="99"/>
    <w:semiHidden/>
    <w:unhideWhenUsed/>
    <w:rsid w:val="00FA5B9E"/>
    <w:rPr>
      <w:color w:val="605E5C"/>
      <w:shd w:val="clear" w:color="auto" w:fill="E1DFDD"/>
    </w:rPr>
  </w:style>
  <w:style w:type="paragraph" w:styleId="Testonotaapidipagina">
    <w:name w:val="footnote text"/>
    <w:basedOn w:val="Normale"/>
    <w:link w:val="TestonotaapidipaginaCarattere"/>
    <w:semiHidden/>
    <w:unhideWhenUsed/>
    <w:rsid w:val="002D4BB7"/>
    <w:pPr>
      <w:spacing w:after="0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semiHidden/>
    <w:rsid w:val="002D4BB7"/>
    <w:rPr>
      <w:rFonts w:ascii="Roboto" w:hAnsi="Roboto"/>
    </w:rPr>
  </w:style>
  <w:style w:type="character" w:styleId="Rimandonotaapidipagina">
    <w:name w:val="footnote reference"/>
    <w:basedOn w:val="Carpredefinitoparagrafo"/>
    <w:semiHidden/>
    <w:unhideWhenUsed/>
    <w:rsid w:val="002D4BB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210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9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colica\Downloads\AFU.nnn.vv.Analisi%20Funzionale%20(2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C3055588C864B3585F0EEC52CF2419A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6E25349E-A5A5-4142-9A0E-14A09A5C942A}"/>
      </w:docPartPr>
      <w:docPartBody>
        <w:p w:rsidR="00536925" w:rsidRDefault="00E23C82">
          <w:r w:rsidRPr="001F400A">
            <w:rPr>
              <w:rStyle w:val="Testosegnaposto"/>
            </w:rPr>
            <w:t>[Titolo]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Roboto">
    <w:altName w:val="Arial"/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C82"/>
    <w:rsid w:val="00536925"/>
    <w:rsid w:val="00710744"/>
    <w:rsid w:val="00BB0926"/>
    <w:rsid w:val="00E23C82"/>
    <w:rsid w:val="00EA1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23C82"/>
    <w:rPr>
      <w:rFonts w:cs="Times New Roman"/>
      <w:sz w:val="3276"/>
      <w:szCs w:val="327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E23C8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DB717A-28CA-463D-A0F1-D7EA33C6DB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AFU.nnn.vv.Analisi Funzionale (2).dotx</Template>
  <TotalTime>1</TotalTime>
  <Pages>3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SPF 001 01 Specifica Funzionale</vt:lpstr>
    </vt:vector>
  </TitlesOfParts>
  <Company>F2A srl</Company>
  <LinksUpToDate>false</LinksUpToDate>
  <CharactersWithSpaces>1384</CharactersWithSpaces>
  <SharedDoc>false</SharedDoc>
  <HLinks>
    <vt:vector size="102" baseType="variant">
      <vt:variant>
        <vt:i4>1245239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_Toc306720035</vt:lpwstr>
      </vt:variant>
      <vt:variant>
        <vt:i4>1245239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_Toc306720034</vt:lpwstr>
      </vt:variant>
      <vt:variant>
        <vt:i4>1245239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_Toc306720033</vt:lpwstr>
      </vt:variant>
      <vt:variant>
        <vt:i4>1245239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_Toc306720032</vt:lpwstr>
      </vt:variant>
      <vt:variant>
        <vt:i4>1245239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_Toc306720031</vt:lpwstr>
      </vt:variant>
      <vt:variant>
        <vt:i4>1245239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_Toc306720030</vt:lpwstr>
      </vt:variant>
      <vt:variant>
        <vt:i4>1179703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_Toc306720029</vt:lpwstr>
      </vt:variant>
      <vt:variant>
        <vt:i4>1179703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_Toc306720028</vt:lpwstr>
      </vt:variant>
      <vt:variant>
        <vt:i4>1179703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_Toc306720027</vt:lpwstr>
      </vt:variant>
      <vt:variant>
        <vt:i4>1179703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_Toc306720026</vt:lpwstr>
      </vt:variant>
      <vt:variant>
        <vt:i4>1179703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_Toc306720025</vt:lpwstr>
      </vt:variant>
      <vt:variant>
        <vt:i4>1179703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_Toc306720024</vt:lpwstr>
      </vt:variant>
      <vt:variant>
        <vt:i4>1179703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_Toc306720023</vt:lpwstr>
      </vt:variant>
      <vt:variant>
        <vt:i4>1179703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_Toc306720022</vt:lpwstr>
      </vt:variant>
      <vt:variant>
        <vt:i4>1179703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_Toc306720021</vt:lpwstr>
      </vt:variant>
      <vt:variant>
        <vt:i4>3080195</vt:i4>
      </vt:variant>
      <vt:variant>
        <vt:i4>9</vt:i4>
      </vt:variant>
      <vt:variant>
        <vt:i4>0</vt:i4>
      </vt:variant>
      <vt:variant>
        <vt:i4>5</vt:i4>
      </vt:variant>
      <vt:variant>
        <vt:lpwstr>mailto:info@pegaso2000.it</vt:lpwstr>
      </vt:variant>
      <vt:variant>
        <vt:lpwstr/>
      </vt:variant>
      <vt:variant>
        <vt:i4>3080195</vt:i4>
      </vt:variant>
      <vt:variant>
        <vt:i4>3</vt:i4>
      </vt:variant>
      <vt:variant>
        <vt:i4>0</vt:i4>
      </vt:variant>
      <vt:variant>
        <vt:i4>5</vt:i4>
      </vt:variant>
      <vt:variant>
        <vt:lpwstr>mailto:info@pegaso2000.it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Titolo documento</dc:title>
  <dc:creator>Francesco Colica</dc:creator>
  <cp:lastModifiedBy>Benedetta Borella</cp:lastModifiedBy>
  <cp:revision>2</cp:revision>
  <cp:lastPrinted>2019-03-12T11:09:00Z</cp:lastPrinted>
  <dcterms:created xsi:type="dcterms:W3CDTF">2020-02-28T13:02:00Z</dcterms:created>
  <dcterms:modified xsi:type="dcterms:W3CDTF">2020-02-28T13:02:00Z</dcterms:modified>
</cp:coreProperties>
</file>